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sumeTable"/>
        <w:tblpPr w:leftFromText="180" w:rightFromText="180" w:vertAnchor="text" w:tblpY="1"/>
        <w:tblOverlap w:val="never"/>
        <w:tblW w:w="5009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187"/>
        <w:gridCol w:w="358"/>
        <w:gridCol w:w="2055"/>
        <w:gridCol w:w="3600"/>
        <w:gridCol w:w="3601"/>
        <w:gridCol w:w="18"/>
      </w:tblGrid>
      <w:tr w:rsidR="009576DD" w:rsidRPr="00287C15" w14:paraId="3D522552" w14:textId="77777777" w:rsidTr="002E535F">
        <w:trPr>
          <w:trHeight w:val="378"/>
        </w:trPr>
        <w:tc>
          <w:tcPr>
            <w:tcW w:w="10819" w:type="dxa"/>
            <w:gridSpan w:val="6"/>
            <w:vAlign w:val="center"/>
          </w:tcPr>
          <w:p w14:paraId="57F06B53" w14:textId="4AE3FD93" w:rsidR="009576DD" w:rsidRPr="00945317" w:rsidRDefault="005827EC" w:rsidP="002E535F">
            <w:pPr>
              <w:pStyle w:val="Heading2"/>
              <w:jc w:val="center"/>
              <w:rPr>
                <w:rStyle w:val="Emphasis"/>
                <w:rFonts w:ascii="Muli" w:hAnsi="Muli"/>
                <w:color w:val="0D0D0D" w:themeColor="text1" w:themeTint="F2"/>
                <w:sz w:val="20"/>
              </w:rPr>
            </w:pPr>
            <w:sdt>
              <w:sdtPr>
                <w:rPr>
                  <w:rFonts w:ascii="Quicksand Bold" w:eastAsia="Yu Gothic UI Semibold" w:hAnsi="Quicksand Bold"/>
                  <w:color w:val="4472C4" w:themeColor="accent1"/>
                  <w:sz w:val="32"/>
                  <w:szCs w:val="32"/>
                </w:rPr>
                <w:alias w:val="Your Name"/>
                <w:tag w:val=""/>
                <w:id w:val="1651476986"/>
                <w:placeholder>
                  <w:docPart w:val="DDF3E807847C42A6A393AAEFD69E0BA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576DD" w:rsidRPr="00B47CC3">
                  <w:rPr>
                    <w:rFonts w:ascii="Quicksand Bold" w:eastAsia="Yu Gothic UI Semibold" w:hAnsi="Quicksand Bold"/>
                    <w:sz w:val="32"/>
                    <w:szCs w:val="32"/>
                  </w:rPr>
                  <w:t>Aziztitu Murugan</w:t>
                </w:r>
              </w:sdtContent>
            </w:sdt>
          </w:p>
        </w:tc>
      </w:tr>
      <w:tr w:rsidR="002E535F" w:rsidRPr="00287C15" w14:paraId="32AC628C" w14:textId="77777777" w:rsidTr="009232F6">
        <w:trPr>
          <w:gridAfter w:val="1"/>
          <w:wAfter w:w="18" w:type="dxa"/>
          <w:trHeight w:val="206"/>
        </w:trPr>
        <w:tc>
          <w:tcPr>
            <w:tcW w:w="3600" w:type="dxa"/>
            <w:gridSpan w:val="3"/>
            <w:tcBorders>
              <w:top w:val="nil"/>
            </w:tcBorders>
            <w:vAlign w:val="center"/>
          </w:tcPr>
          <w:p w14:paraId="52308DCE" w14:textId="61AE5286" w:rsidR="002E535F" w:rsidRPr="0081048F" w:rsidRDefault="002E535F" w:rsidP="002E535F">
            <w:pPr>
              <w:pStyle w:val="Heading2"/>
              <w:spacing w:before="0" w:line="240" w:lineRule="auto"/>
              <w:jc w:val="center"/>
              <w:rPr>
                <w:rFonts w:ascii="Muli" w:eastAsiaTheme="minorEastAsia" w:hAnsi="Muli" w:cstheme="minorBidi"/>
                <w:bCs w:val="0"/>
                <w:caps w:val="0"/>
                <w:color w:val="0D0D0D" w:themeColor="text1" w:themeTint="F2"/>
                <w:sz w:val="20"/>
                <w14:ligatures w14:val="none"/>
              </w:rPr>
            </w:pPr>
            <w:r w:rsidRPr="0081048F">
              <w:rPr>
                <w:rFonts w:ascii="Muli" w:hAnsi="Muli"/>
                <w:color w:val="0D0D0D" w:themeColor="text1" w:themeTint="F2"/>
                <w:sz w:val="20"/>
              </w:rPr>
              <w:t>(501) 504-4820</w:t>
            </w:r>
          </w:p>
        </w:tc>
        <w:tc>
          <w:tcPr>
            <w:tcW w:w="3600" w:type="dxa"/>
            <w:tcBorders>
              <w:top w:val="nil"/>
            </w:tcBorders>
            <w:vAlign w:val="center"/>
          </w:tcPr>
          <w:p w14:paraId="2BBD0BD4" w14:textId="7751C527" w:rsidR="002E535F" w:rsidRPr="00EE5777" w:rsidRDefault="002E535F" w:rsidP="002E535F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EE5777">
              <w:rPr>
                <w:rFonts w:ascii="Muli" w:hAnsi="Muli"/>
                <w:color w:val="0D0D0D" w:themeColor="text1" w:themeTint="F2"/>
                <w:sz w:val="20"/>
              </w:rPr>
              <w:t>www.aziztitu.com</w:t>
            </w:r>
          </w:p>
        </w:tc>
        <w:tc>
          <w:tcPr>
            <w:tcW w:w="3601" w:type="dxa"/>
            <w:tcBorders>
              <w:top w:val="nil"/>
            </w:tcBorders>
            <w:vAlign w:val="center"/>
          </w:tcPr>
          <w:p w14:paraId="3F7E9542" w14:textId="77777777" w:rsidR="002E535F" w:rsidRPr="00EE5777" w:rsidRDefault="002E535F" w:rsidP="002E535F">
            <w:pPr>
              <w:pStyle w:val="ContactInfo"/>
              <w:spacing w:before="0"/>
              <w:jc w:val="center"/>
              <w:rPr>
                <w:rFonts w:ascii="Muli" w:hAnsi="Muli"/>
                <w:color w:val="0D0D0D" w:themeColor="text1" w:themeTint="F2"/>
              </w:rPr>
            </w:pPr>
            <w:r w:rsidRPr="00945317">
              <w:rPr>
                <w:rStyle w:val="Emphasis"/>
                <w:rFonts w:ascii="Muli" w:hAnsi="Muli"/>
                <w:color w:val="0D0D0D" w:themeColor="text1" w:themeTint="F2"/>
                <w:sz w:val="20"/>
                <w:szCs w:val="20"/>
              </w:rPr>
              <w:t>aziztitu1996</w:t>
            </w:r>
            <w:r w:rsidRPr="00EE5777">
              <w:rPr>
                <w:rStyle w:val="Emphasis"/>
                <w:rFonts w:ascii="Muli" w:hAnsi="Muli"/>
                <w:color w:val="0D0D0D" w:themeColor="text1" w:themeTint="F2"/>
              </w:rPr>
              <w:t>@gmail.com</w:t>
            </w:r>
          </w:p>
        </w:tc>
      </w:tr>
      <w:tr w:rsidR="0082412B" w:rsidRPr="00262152" w14:paraId="607A7727" w14:textId="77777777" w:rsidTr="009232F6">
        <w:trPr>
          <w:gridAfter w:val="1"/>
          <w:wAfter w:w="18" w:type="dxa"/>
          <w:trHeight w:val="629"/>
        </w:trPr>
        <w:tc>
          <w:tcPr>
            <w:tcW w:w="1187" w:type="dxa"/>
          </w:tcPr>
          <w:p w14:paraId="1A4D72BF" w14:textId="003F2E92" w:rsidR="0082412B" w:rsidRPr="005B0178" w:rsidRDefault="00193BE8" w:rsidP="002E535F">
            <w:pPr>
              <w:pStyle w:val="Heading1"/>
            </w:pPr>
            <w:r>
              <w:t>E</w:t>
            </w:r>
            <w:r w:rsidR="0082412B" w:rsidRPr="005B0178">
              <w:t>ducation</w:t>
            </w:r>
          </w:p>
        </w:tc>
        <w:tc>
          <w:tcPr>
            <w:tcW w:w="358" w:type="dxa"/>
          </w:tcPr>
          <w:p w14:paraId="2837D3B8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="Muli" w:eastAsiaTheme="minorEastAsia" w:hAnsi="Mul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651496348"/>
              <w15:repeatingSection/>
            </w:sdtPr>
            <w:sdtEndPr/>
            <w:sdtContent>
              <w:sdt>
                <w:sdtPr>
                  <w:rPr>
                    <w:rFonts w:ascii="Muli" w:eastAsiaTheme="minorEastAsia" w:hAnsi="Mul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519929272"/>
                  <w:placeholder>
                    <w:docPart w:val="CA3F1479CC9E4E0FA7521091BD4D4C4C"/>
                  </w:placeholder>
                  <w15:repeatingSectionItem/>
                </w:sdtPr>
                <w:sdtEndPr/>
                <w:sdtContent>
                  <w:p w14:paraId="46B33265" w14:textId="77777777" w:rsidR="0082412B" w:rsidRPr="003D4F48" w:rsidRDefault="0082412B" w:rsidP="002E535F">
                    <w:pPr>
                      <w:pStyle w:val="Heading2"/>
                    </w:pPr>
                    <w:r>
                      <w:t>S</w:t>
                    </w:r>
                    <w:r w:rsidRPr="003D4F48">
                      <w:t xml:space="preserve">outhern Arkansas University | BS Computer Science | </w:t>
                    </w:r>
                    <w:r w:rsidRPr="0008786C">
                      <w:rPr>
                        <w:color w:val="767171" w:themeColor="background2" w:themeShade="80"/>
                      </w:rPr>
                      <w:t>August 2016 – May 2020</w:t>
                    </w:r>
                  </w:p>
                  <w:p w14:paraId="63A127CD" w14:textId="77777777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Style w:val="SubHeadingChar"/>
                      </w:rPr>
                      <w:t>School Year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Pr="007C40A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Junior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466D0C37" w14:textId="0B82AAA6" w:rsidR="0082412B" w:rsidRPr="00287C15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Muli" w:hAnsi="Muli"/>
                      </w:rPr>
                    </w:pPr>
                    <w:r>
                      <w:rPr>
                        <w:rStyle w:val="SubHeadingChar"/>
                      </w:rPr>
                      <w:t>GPA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 w:rsidR="002A4D8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3.9</w:t>
                    </w:r>
                    <w:r w:rsidR="0059553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6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82412B" w:rsidRPr="00262152" w14:paraId="549DE8ED" w14:textId="77777777" w:rsidTr="009232F6">
        <w:trPr>
          <w:gridAfter w:val="1"/>
          <w:wAfter w:w="18" w:type="dxa"/>
          <w:trHeight w:val="413"/>
        </w:trPr>
        <w:tc>
          <w:tcPr>
            <w:tcW w:w="1187" w:type="dxa"/>
          </w:tcPr>
          <w:p w14:paraId="6EC3B32D" w14:textId="32304BF7" w:rsidR="0082412B" w:rsidRPr="005B0178" w:rsidRDefault="0082412B" w:rsidP="002E535F">
            <w:pPr>
              <w:pStyle w:val="Heading1"/>
            </w:pPr>
            <w:r>
              <w:t>Relevant Courses</w:t>
            </w:r>
          </w:p>
        </w:tc>
        <w:tc>
          <w:tcPr>
            <w:tcW w:w="358" w:type="dxa"/>
          </w:tcPr>
          <w:p w14:paraId="64BDB97C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p w14:paraId="5D81B8DD" w14:textId="3DC9595C" w:rsidR="0082412B" w:rsidRPr="000E5E97" w:rsidRDefault="0082412B" w:rsidP="002E535F">
            <w:pPr>
              <w:pStyle w:val="Heading2"/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20"/>
                <w14:ligatures w14:val="none"/>
              </w:rPr>
            </w:pPr>
            <w:r w:rsidRPr="000E5E97">
              <w:rPr>
                <w:rFonts w:ascii="Source Sans Pro Light" w:eastAsiaTheme="minorEastAsia" w:hAnsi="Source Sans Pro Light" w:cstheme="minorBidi"/>
                <w:bCs w:val="0"/>
                <w:caps w:val="0"/>
                <w:color w:val="000000" w:themeColor="text1"/>
                <w:sz w:val="18"/>
                <w:szCs w:val="18"/>
                <w14:ligatures w14:val="none"/>
              </w:rPr>
              <w:t>Computer Science 1, Computer Science 2, Data Structures and Algorithms, Computer Architecture, Programming Languages &amp; Compilers, High Level Language, Operating Systems, Advanced Unix/Linux, VR Workshop.</w:t>
            </w:r>
          </w:p>
        </w:tc>
      </w:tr>
      <w:tr w:rsidR="0082412B" w:rsidRPr="00262152" w14:paraId="5CB9E9DF" w14:textId="77777777" w:rsidTr="002E535F">
        <w:trPr>
          <w:gridAfter w:val="1"/>
          <w:wAfter w:w="18" w:type="dxa"/>
        </w:trPr>
        <w:tc>
          <w:tcPr>
            <w:tcW w:w="1187" w:type="dxa"/>
          </w:tcPr>
          <w:p w14:paraId="152CB19C" w14:textId="4E02388D" w:rsidR="0082412B" w:rsidRPr="005B0178" w:rsidRDefault="0082412B" w:rsidP="002E535F">
            <w:pPr>
              <w:pStyle w:val="Heading1"/>
            </w:pPr>
            <w:r>
              <w:t>SCHOOL Projects</w:t>
            </w:r>
          </w:p>
        </w:tc>
        <w:tc>
          <w:tcPr>
            <w:tcW w:w="358" w:type="dxa"/>
          </w:tcPr>
          <w:p w14:paraId="6EA672E7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p w14:paraId="03C71A73" w14:textId="487E291E" w:rsidR="0082412B" w:rsidRPr="003D4F48" w:rsidRDefault="0082412B" w:rsidP="002E535F">
            <w:pPr>
              <w:pStyle w:val="Heading2"/>
            </w:pPr>
            <w:r w:rsidRPr="003D4F48">
              <w:t xml:space="preserve">Software Developer | </w:t>
            </w:r>
            <w:r>
              <w:t>SAU</w:t>
            </w:r>
            <w:r w:rsidRPr="003D4F48">
              <w:t xml:space="preserve"> | </w:t>
            </w:r>
            <w:r w:rsidRPr="0008786C">
              <w:rPr>
                <w:color w:val="767171" w:themeColor="background2" w:themeShade="80"/>
              </w:rPr>
              <w:t>201</w:t>
            </w:r>
            <w:r>
              <w:rPr>
                <w:color w:val="767171" w:themeColor="background2" w:themeShade="80"/>
              </w:rPr>
              <w:t>7</w:t>
            </w:r>
          </w:p>
          <w:p w14:paraId="744B67F0" w14:textId="060B5D2C" w:rsidR="008B0185" w:rsidRDefault="0082412B" w:rsidP="008B0185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SAU Honors College App</w:t>
            </w:r>
            <w:r w:rsidRPr="00F91D84">
              <w:rPr>
                <w:rFonts w:ascii="Source Sans Pro" w:hAnsi="Source Sans Pro" w:cstheme="majorHAnsi"/>
              </w:rPr>
              <w:t>:</w:t>
            </w:r>
          </w:p>
          <w:p w14:paraId="13573384" w14:textId="4DF98477" w:rsidR="00195067" w:rsidRPr="00045F3C" w:rsidRDefault="008B0185" w:rsidP="00045F3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Developed</w:t>
            </w:r>
            <w:r w:rsidRPr="00195067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the Android version of </w:t>
            </w:r>
            <w:r w:rsidR="00E37404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the</w:t>
            </w:r>
            <w:r w:rsidRPr="00195067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ap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p</w:t>
            </w:r>
            <w:r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and implemented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a tool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which converts KML files from Google Maps into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special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files</w:t>
            </w:r>
            <w:r w:rsidR="00C92B0E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that</w:t>
            </w:r>
            <w:r w:rsidR="00195067" w:rsidRPr="00045F3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contain custom data including images and can be directly imported into the app.</w:t>
            </w:r>
          </w:p>
          <w:p w14:paraId="6104A594" w14:textId="1ADFB609" w:rsidR="0082412B" w:rsidRPr="00195067" w:rsidRDefault="0082412B" w:rsidP="002E535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360" w:lineRule="auto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 w:rsidRPr="00195067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 Used: Java, XML, Android, Android Studio, Google Maps API, Git.</w:t>
            </w:r>
          </w:p>
          <w:p w14:paraId="368D18A4" w14:textId="72174612" w:rsidR="009011BB" w:rsidRPr="00C47749" w:rsidRDefault="009011BB" w:rsidP="002E535F">
            <w:pPr>
              <w:pStyle w:val="Heading2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>
              <w:t xml:space="preserve">Game ProgrammING </w:t>
            </w:r>
            <w:r w:rsidRPr="003D4F48">
              <w:t xml:space="preserve">| </w:t>
            </w:r>
            <w:r>
              <w:t xml:space="preserve">SAU </w:t>
            </w:r>
            <w:r w:rsidRPr="003D4F48">
              <w:t xml:space="preserve">| </w:t>
            </w:r>
            <w:r>
              <w:rPr>
                <w:color w:val="767171" w:themeColor="background2" w:themeShade="80"/>
              </w:rPr>
              <w:t>2017 - 2018</w:t>
            </w:r>
          </w:p>
          <w:p w14:paraId="5DF70D37" w14:textId="2B14721C" w:rsidR="009011BB" w:rsidRPr="008221DB" w:rsidRDefault="00084C05" w:rsidP="002E535F">
            <w:pPr>
              <w:autoSpaceDE w:val="0"/>
              <w:autoSpaceDN w:val="0"/>
              <w:adjustRightInd w:val="0"/>
              <w:spacing w:before="0" w:after="0" w:line="360" w:lineRule="auto"/>
              <w:ind w:left="360"/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</w:pPr>
            <w:r>
              <w:rPr>
                <w:rFonts w:ascii="Source Sans Pro" w:hAnsi="Source Sans Pro" w:cstheme="majorHAnsi"/>
              </w:rPr>
              <w:t>Mote Game Engine</w:t>
            </w:r>
            <w:r w:rsidR="009011BB" w:rsidRPr="00F91D84">
              <w:rPr>
                <w:rFonts w:ascii="Source Sans Pro" w:hAnsi="Source Sans Pro" w:cstheme="majorHAnsi"/>
              </w:rPr>
              <w:t>:</w:t>
            </w:r>
            <w:r w:rsidR="009011BB" w:rsidRPr="008A0948">
              <w:rPr>
                <w:rFonts w:ascii="Source Sans Pro Light" w:hAnsi="Source Sans Pro Light" w:cstheme="majorHAnsi"/>
                <w:b/>
                <w:bCs/>
                <w:color w:val="000000" w:themeColor="text1"/>
              </w:rPr>
              <w:t xml:space="preserve"> </w:t>
            </w:r>
          </w:p>
          <w:p w14:paraId="2DC78E06" w14:textId="77777777" w:rsidR="00C20884" w:rsidRPr="00C20884" w:rsidRDefault="00C20884" w:rsidP="002E535F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Contributed to this open source Game engine during the Spring 2018 semester. </w:t>
            </w:r>
          </w:p>
          <w:p w14:paraId="6C393C91" w14:textId="3BA89B22" w:rsidR="00C20884" w:rsidRDefault="00C20884" w:rsidP="002E535F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 w:right="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Optimized </w:t>
            </w:r>
            <w:r w:rsidR="00343F56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the 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Flocking</w:t>
            </w:r>
            <w:r w:rsidR="00FC7A4C"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 xml:space="preserve"> System</w:t>
            </w:r>
            <w:r>
              <w:rPr>
                <w:rFonts w:ascii="Source Sans Pro Light" w:hAnsi="Source Sans Pro Light" w:cs="OpenSans-Light"/>
                <w:color w:val="0D0D0D" w:themeColor="text1" w:themeTint="F2"/>
                <w:kern w:val="0"/>
                <w:sz w:val="18"/>
                <w:szCs w:val="18"/>
                <w:lang w:bidi="ta-IN"/>
              </w:rPr>
              <w:t>, added a Rope mechanic demo, and added an OpenGL Demo.</w:t>
            </w:r>
          </w:p>
          <w:p w14:paraId="029301D5" w14:textId="4A6A5485" w:rsidR="009011BB" w:rsidRPr="009011BB" w:rsidRDefault="009011BB" w:rsidP="002E535F">
            <w:pPr>
              <w:pStyle w:val="ResumeTex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1080"/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</w:pP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Tools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 Used</w:t>
            </w:r>
            <w:r w:rsidRPr="008221DB"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 xml:space="preserve">: </w:t>
            </w:r>
            <w:r>
              <w:rPr>
                <w:rFonts w:ascii="Source Sans Pro Light" w:hAnsi="Source Sans Pro Light" w:cstheme="minorHAnsi"/>
                <w:color w:val="0D0D0D" w:themeColor="text1" w:themeTint="F2"/>
                <w:sz w:val="18"/>
                <w:szCs w:val="18"/>
              </w:rPr>
              <w:t>C++, SDL 2.0, Lua, Visual Studio, Git.</w:t>
            </w:r>
          </w:p>
        </w:tc>
      </w:tr>
      <w:tr w:rsidR="0082412B" w:rsidRPr="00262152" w14:paraId="4C31C1AE" w14:textId="77777777" w:rsidTr="002E535F">
        <w:trPr>
          <w:gridAfter w:val="1"/>
          <w:wAfter w:w="18" w:type="dxa"/>
        </w:trPr>
        <w:tc>
          <w:tcPr>
            <w:tcW w:w="1187" w:type="dxa"/>
          </w:tcPr>
          <w:p w14:paraId="4A8CF58F" w14:textId="5E021FC0" w:rsidR="0082412B" w:rsidRDefault="0082412B" w:rsidP="002E535F">
            <w:pPr>
              <w:pStyle w:val="Heading1"/>
            </w:pPr>
            <w:r w:rsidRPr="000A572C">
              <w:softHyphen/>
            </w:r>
            <w:r w:rsidRPr="000A572C">
              <w:softHyphen/>
            </w:r>
            <w:r w:rsidRPr="000A572C">
              <w:softHyphen/>
              <w:t>WORK</w:t>
            </w:r>
            <w:r>
              <w:t xml:space="preserve"> </w:t>
            </w:r>
            <w:r w:rsidRPr="00635B94">
              <w:t>Experience</w:t>
            </w:r>
          </w:p>
        </w:tc>
        <w:tc>
          <w:tcPr>
            <w:tcW w:w="358" w:type="dxa"/>
          </w:tcPr>
          <w:p w14:paraId="1CB54CC3" w14:textId="77777777" w:rsidR="0082412B" w:rsidRPr="00635B94" w:rsidRDefault="0082412B" w:rsidP="002E535F">
            <w:pPr>
              <w:rPr>
                <w:rFonts w:ascii="Microsoft JhengHei" w:eastAsia="Microsoft JhengHei" w:hAnsi="Microsoft JhengHe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962105657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365495130"/>
                  <w:placeholder>
                    <w:docPart w:val="29289C93E8894A049BA5DB064F43889A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99158B1" w14:textId="3B01783B" w:rsidR="0082412B" w:rsidRPr="003D4F48" w:rsidRDefault="0082412B" w:rsidP="002E535F">
                    <w:pPr>
                      <w:pStyle w:val="Heading2"/>
                    </w:pPr>
                    <w:r>
                      <w:t xml:space="preserve">CODE U Program </w:t>
                    </w:r>
                    <w:r w:rsidRPr="003D4F48">
                      <w:t xml:space="preserve">| </w:t>
                    </w:r>
                    <w:r>
                      <w:t xml:space="preserve">Google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</w:p>
                  <w:p w14:paraId="4804512C" w14:textId="4BC5D6F7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67228">
                      <w:rPr>
                        <w:rStyle w:val="SubHeadingChar"/>
                      </w:rPr>
                      <w:t>Chat App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71AFE7D7" w14:textId="77777777" w:rsidR="00C20884" w:rsidRPr="00C20884" w:rsidRDefault="00C20884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 w:right="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a web-based chat app using Google App Engine along with 3 other teammates under the guidance of a Google Engineer for 12 weeks. </w:t>
                    </w:r>
                  </w:p>
                  <w:p w14:paraId="1B5276DA" w14:textId="24C575D0" w:rsidR="00C20884" w:rsidRDefault="00C20884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 w:right="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rote Design Docs, some Java Servlets,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Dynamic Polling System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for Messages and </w:t>
                    </w:r>
                    <w:r w:rsidR="0035067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hared </w:t>
                    </w:r>
                    <w:r w:rsidR="0035067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ive </w:t>
                    </w:r>
                    <w:r w:rsidR="0035067C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V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ideos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plus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learn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 implemented industry best practices.</w:t>
                    </w:r>
                  </w:p>
                  <w:p w14:paraId="68AADAC6" w14:textId="7FD4A1DC" w:rsidR="0082412B" w:rsidRPr="008221DB" w:rsidRDefault="0082412B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Java, HTML,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JSON, App Engine, Git.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760227229"/>
                  <w:placeholder>
                    <w:docPart w:val="6845283D07D44FA2A1911180B9DB73D0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3DE95B35" w14:textId="1C483BCB" w:rsidR="00C22427" w:rsidRPr="003D4F48" w:rsidRDefault="00821ED1" w:rsidP="002E535F">
                    <w:pPr>
                      <w:pStyle w:val="Heading2"/>
                    </w:pPr>
                    <w:r>
                      <w:t>Software Developer</w:t>
                    </w:r>
                    <w:r w:rsidR="00C22427">
                      <w:t xml:space="preserve"> </w:t>
                    </w:r>
                    <w:r w:rsidR="00C22427" w:rsidRPr="003D4F48">
                      <w:t xml:space="preserve">| </w:t>
                    </w:r>
                    <w:r w:rsidR="00C22427">
                      <w:t xml:space="preserve">Asteri Networks </w:t>
                    </w:r>
                    <w:r w:rsidR="00C22427" w:rsidRPr="003D4F48">
                      <w:t xml:space="preserve">| </w:t>
                    </w:r>
                    <w:r w:rsidR="00C22427">
                      <w:rPr>
                        <w:color w:val="767171" w:themeColor="background2" w:themeShade="80"/>
                      </w:rPr>
                      <w:t>2018 - PRESENT</w:t>
                    </w:r>
                  </w:p>
                  <w:p w14:paraId="4EEDC110" w14:textId="298F3F42" w:rsidR="00C22427" w:rsidRPr="008221DB" w:rsidRDefault="00C22427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Lucha Central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32FA4BD2" w14:textId="473B7A0D" w:rsidR="00D11C87" w:rsidRDefault="00D11C87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 w:right="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Wrote back-end scripts for the Lucha Central Website and fixed some critical bugs along the way.</w:t>
                    </w:r>
                  </w:p>
                  <w:p w14:paraId="411D4EB5" w14:textId="23421B98" w:rsidR="0039565F" w:rsidRPr="0057618F" w:rsidRDefault="00C22427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Style w:val="SubHeadingChar"/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PHP,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  <w:p w14:paraId="302DDB9F" w14:textId="30517C60" w:rsidR="00C22427" w:rsidRPr="008221DB" w:rsidRDefault="00C22427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Otrio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3C56922C" w14:textId="5759B0F5" w:rsidR="00D11C87" w:rsidRPr="00606AD0" w:rsidRDefault="00D11C87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Worked on the AI for the game. Implemented </w:t>
                    </w:r>
                    <w:r w:rsidR="00A365F4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Minmax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system with AI personality.</w:t>
                    </w:r>
                  </w:p>
                  <w:p w14:paraId="28144492" w14:textId="70F527F9" w:rsidR="00606AD0" w:rsidRDefault="00606AD0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Implemented In-Game Debug Tools to increase productivity.</w:t>
                    </w:r>
                  </w:p>
                  <w:p w14:paraId="51C89526" w14:textId="506C9EDC" w:rsidR="00C22427" w:rsidRPr="00C22427" w:rsidRDefault="00C22427" w:rsidP="002E535F">
                    <w:pPr>
                      <w:pStyle w:val="ResumeText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="0057618F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C#, Unity, CSS, JS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  <w:r w:rsidRPr="008221DB">
                      <w:rPr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769083583"/>
                  <w:placeholder>
                    <w:docPart w:val="A68DCC01382A40A79D1C6BF26FEBF129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236CD8D" w14:textId="48A19316" w:rsidR="0082412B" w:rsidRPr="00AF307F" w:rsidRDefault="0082412B" w:rsidP="002E535F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SUPPLEMENTAL</w:t>
                    </w:r>
                    <w:r w:rsidRPr="003D4F48">
                      <w:t xml:space="preserve"> </w:t>
                    </w:r>
                    <w:r>
                      <w:t xml:space="preserve">INSTRUCTOR &amp; TUTOR </w:t>
                    </w:r>
                    <w:r w:rsidRPr="003D4F48">
                      <w:t>|</w:t>
                    </w:r>
                    <w:r>
                      <w:t xml:space="preserve"> S</w:t>
                    </w:r>
                    <w:r w:rsidR="00677FDD">
                      <w:t xml:space="preserve">outhern </w:t>
                    </w:r>
                    <w:r>
                      <w:t>A</w:t>
                    </w:r>
                    <w:r w:rsidR="00677FDD">
                      <w:t xml:space="preserve">rkansas </w:t>
                    </w:r>
                    <w:r>
                      <w:t>U</w:t>
                    </w:r>
                    <w:r w:rsidR="00677FDD">
                      <w:t>niversity</w:t>
                    </w:r>
                    <w:r>
                      <w:t xml:space="preserve">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</w:t>
                    </w:r>
                    <w:r>
                      <w:rPr>
                        <w:color w:val="767171" w:themeColor="background2" w:themeShade="80"/>
                      </w:rPr>
                      <w:t>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</w:t>
                    </w:r>
                    <w:r>
                      <w:rPr>
                        <w:color w:val="767171" w:themeColor="background2" w:themeShade="80"/>
                      </w:rPr>
                      <w:t>PRESENT</w:t>
                    </w:r>
                  </w:p>
                  <w:p w14:paraId="6A051F76" w14:textId="58A079CE" w:rsidR="0082412B" w:rsidRPr="00BB76B8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/>
                        <w:color w:val="0D0D0D" w:themeColor="text1" w:themeTint="F2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H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elp other students with their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Computer Science, Math, and Physics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classes.</w:t>
                    </w:r>
                    <w:r>
                      <w:rPr>
                        <w:rFonts w:ascii="Source Sans Pro Light" w:hAnsi="Source Sans Pro Light"/>
                        <w:color w:val="0D0D0D" w:themeColor="text1" w:themeTint="F2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70950151"/>
                  <w:placeholder>
                    <w:docPart w:val="2B0E05B5E3F24FCCB519D7FEFAFB12A7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7D97DD4E" w14:textId="7563C8A6" w:rsidR="0082412B" w:rsidRPr="003D4F48" w:rsidRDefault="0082412B" w:rsidP="002E535F">
                    <w:pPr>
                      <w:pStyle w:val="Heading2"/>
                    </w:pPr>
                    <w:r w:rsidRPr="003D4F48">
                      <w:t xml:space="preserve">Software Developer | Tech Perfect LLC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>
                      <w:rPr>
                        <w:color w:val="767171" w:themeColor="background2" w:themeShade="80"/>
                      </w:rPr>
                      <w:t>2018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4611F172" w14:textId="2DE0CEE5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Timecard: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2B0AC301" w14:textId="50FCC4FA" w:rsidR="0057618F" w:rsidRPr="0057618F" w:rsidRDefault="0057618F" w:rsidP="002E535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ind w:right="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57618F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 Android, Windows and Web apps to record and manage employees’ schedules, shifts and payrolls.</w:t>
                    </w:r>
                  </w:p>
                  <w:p w14:paraId="396882D9" w14:textId="7FDA7B8A" w:rsidR="0082412B" w:rsidRPr="008221DB" w:rsidRDefault="0082412B" w:rsidP="002E535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ind w:right="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: Android Studio, Java,</w:t>
                    </w:r>
                    <w:r w:rsidR="00067399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</w:t>
                    </w:r>
                    <w:r w:rsidR="00067399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Laravel,</w:t>
                    </w:r>
                    <w:r w:rsidR="00067399"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7946E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React,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HTML, CSS, JS, jQuery, PHP, MySQL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</w:t>
                    </w:r>
                    <w:r w:rsidR="004A28E8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Git, Biometrics.</w:t>
                    </w:r>
                  </w:p>
                  <w:p w14:paraId="79708FE7" w14:textId="2B117767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Seamless POS: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215B0E52" w14:textId="0862A75F" w:rsidR="0055256E" w:rsidRDefault="0057618F" w:rsidP="002E535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Developed Windows App </w:t>
                    </w:r>
                    <w:r w:rsidR="00AD29DC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for the Front-End 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and provided critical bug fixes in the Back-End. </w:t>
                    </w:r>
                  </w:p>
                  <w:p w14:paraId="23A28239" w14:textId="15D82DA0" w:rsidR="0057618F" w:rsidRDefault="0057618F" w:rsidP="002E535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eveloped an Android app that lets the users manage their stores on the go.</w:t>
                    </w:r>
                  </w:p>
                  <w:p w14:paraId="6E4D7F49" w14:textId="581E7605" w:rsidR="0082412B" w:rsidRPr="008221DB" w:rsidRDefault="0082412B" w:rsidP="002E535F">
                    <w:pPr>
                      <w:pStyle w:val="ListParagraph"/>
                      <w:numPr>
                        <w:ilvl w:val="0"/>
                        <w:numId w:val="6"/>
                      </w:numPr>
                      <w:autoSpaceDE w:val="0"/>
                      <w:autoSpaceDN w:val="0"/>
                      <w:adjustRightInd w:val="0"/>
                      <w:spacing w:line="360" w:lineRule="auto"/>
                      <w:ind w:left="1080"/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C#, WPF (.NET), PHP, MySQL, Java, Android Studio, Git.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643809859"/>
                  <w:placeholder>
                    <w:docPart w:val="7936C17563F04E07B6BA581E59498894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2E1902CA" w14:textId="77777777" w:rsidR="0082412B" w:rsidRPr="00AF307F" w:rsidRDefault="0082412B" w:rsidP="002E535F">
                    <w:pPr>
                      <w:pStyle w:val="Heading2"/>
                      <w:rPr>
                        <w:rFonts w:ascii="Source Sans Pro Light" w:eastAsiaTheme="minorEastAsia" w:hAnsi="Source Sans Pro Light" w:cstheme="majorHAnsi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 w:rsidRPr="003D4F48">
                      <w:t xml:space="preserve">Freelance Software Developer | 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2014 – </w:t>
                    </w:r>
                    <w:r>
                      <w:rPr>
                        <w:color w:val="767171" w:themeColor="background2" w:themeShade="80"/>
                      </w:rPr>
                      <w:t>2016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</w:t>
                    </w:r>
                  </w:p>
                  <w:p w14:paraId="108CCF2F" w14:textId="2FB4A467" w:rsidR="0082412B" w:rsidRPr="008221D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Dealout: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55D3F65F" w14:textId="475CB8C6" w:rsidR="00A81C21" w:rsidRPr="00A81C21" w:rsidRDefault="00A81C21" w:rsidP="002E535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ind w:right="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Developed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the Android app </w:t>
                    </w:r>
                    <w:r w:rsidR="00C840D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that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allows the users to locate and get deals from the stores around them.</w:t>
                    </w:r>
                  </w:p>
                  <w:p w14:paraId="724E9833" w14:textId="4639610A" w:rsidR="0082412B" w:rsidRPr="00BB76B8" w:rsidRDefault="0082412B" w:rsidP="002E535F">
                    <w:pPr>
                      <w:pStyle w:val="ResumeText"/>
                      <w:numPr>
                        <w:ilvl w:val="0"/>
                        <w:numId w:val="7"/>
                      </w:numPr>
                      <w:spacing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 w:rsidRPr="008221DB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Android Studio, Java, JSON, Git.</w:t>
                    </w:r>
                  </w:p>
                </w:sdtContent>
              </w:sdt>
            </w:sdtContent>
          </w:sdt>
        </w:tc>
      </w:tr>
      <w:tr w:rsidR="0082412B" w:rsidRPr="00A0107D" w14:paraId="4E9029B0" w14:textId="77777777" w:rsidTr="002E535F">
        <w:trPr>
          <w:gridAfter w:val="1"/>
          <w:wAfter w:w="18" w:type="dxa"/>
          <w:trHeight w:val="314"/>
        </w:trPr>
        <w:tc>
          <w:tcPr>
            <w:tcW w:w="1187" w:type="dxa"/>
          </w:tcPr>
          <w:p w14:paraId="5539FB2B" w14:textId="64834212" w:rsidR="0082412B" w:rsidRPr="00635B94" w:rsidRDefault="0082412B" w:rsidP="002E535F">
            <w:pPr>
              <w:pStyle w:val="Heading1"/>
            </w:pPr>
            <w:r>
              <w:lastRenderedPageBreak/>
              <w:t>Extra Curricular Activities</w:t>
            </w:r>
          </w:p>
        </w:tc>
        <w:tc>
          <w:tcPr>
            <w:tcW w:w="358" w:type="dxa"/>
          </w:tcPr>
          <w:p w14:paraId="2C657EF5" w14:textId="77777777" w:rsidR="0082412B" w:rsidRPr="00287C15" w:rsidRDefault="0082412B" w:rsidP="002E535F">
            <w:pPr>
              <w:rPr>
                <w:rFonts w:ascii="Muli" w:hAnsi="Mul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Theme="minorHAnsi" w:eastAsiaTheme="minorEastAsia" w:hAnsiTheme="minorHAnsi" w:cstheme="minorBidi"/>
                <w:bCs w:val="0"/>
                <w:caps w:val="0"/>
                <w:color w:val="595959" w:themeColor="text1" w:themeTint="A6"/>
                <w:sz w:val="20"/>
                <w14:ligatures w14:val="none"/>
              </w:rPr>
              <w:id w:val="-1313636533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-1234776855"/>
                  <w:placeholder>
                    <w:docPart w:val="3F3FCB81315249C09628E6A40E91E716"/>
                  </w:placeholder>
                  <w15:repeatingSectionItem/>
                </w:sdtPr>
                <w:sdtEndPr>
                  <w:rPr>
                    <w:rFonts w:ascii="Source Sans Pro Light" w:hAnsi="Source Sans Pro Light"/>
                    <w:color w:val="0D0D0D" w:themeColor="text1" w:themeTint="F2"/>
                  </w:rPr>
                </w:sdtEndPr>
                <w:sdtContent>
                  <w:p w14:paraId="4CC44AC7" w14:textId="3E601847" w:rsidR="0082412B" w:rsidRPr="003D4F48" w:rsidRDefault="0082412B" w:rsidP="002E535F">
                    <w:pPr>
                      <w:pStyle w:val="Heading2"/>
                    </w:pPr>
                    <w:r>
                      <w:t xml:space="preserve">President </w:t>
                    </w:r>
                    <w:r w:rsidRPr="003D4F48">
                      <w:t xml:space="preserve">| </w:t>
                    </w:r>
                    <w:r>
                      <w:t xml:space="preserve">SAU Computer Science Club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2017 - PRESENT</w:t>
                    </w:r>
                  </w:p>
                  <w:p w14:paraId="7566E709" w14:textId="68D2C8E5" w:rsidR="0082412B" w:rsidRPr="00683D16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Style w:val="SubHeadingChar"/>
                      </w:rPr>
                      <w:t>Roles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O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rganize and lead projects, workshops, and other events in the club.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608152426"/>
                  <w:placeholder>
                    <w:docPart w:val="3F3FCB81315249C09628E6A40E91E716"/>
                  </w:placeholder>
                  <w15:repeatingSectionItem/>
                </w:sdtPr>
                <w:sdtEndPr/>
                <w:sdtContent>
                  <w:p w14:paraId="08C6060A" w14:textId="3AB40A75" w:rsidR="0082412B" w:rsidRPr="00AD68E5" w:rsidRDefault="0082412B" w:rsidP="002E535F">
                    <w:pPr>
                      <w:pStyle w:val="Heading2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t>LEAD PROGRAMMER |</w:t>
                    </w:r>
                    <w:r w:rsidRPr="003D4F48">
                      <w:t xml:space="preserve"> </w:t>
                    </w:r>
                    <w:r>
                      <w:t xml:space="preserve">SAU GAME DEVELOPMENT Club </w:t>
                    </w:r>
                    <w:r w:rsidRPr="003D4F48">
                      <w:t xml:space="preserve">| </w:t>
                    </w:r>
                    <w:r>
                      <w:rPr>
                        <w:color w:val="767171" w:themeColor="background2" w:themeShade="80"/>
                      </w:rPr>
                      <w:t>2017</w:t>
                    </w:r>
                    <w:r w:rsidRPr="0008786C">
                      <w:rPr>
                        <w:color w:val="767171" w:themeColor="background2" w:themeShade="80"/>
                      </w:rPr>
                      <w:t xml:space="preserve"> – Present</w:t>
                    </w:r>
                  </w:p>
                  <w:p w14:paraId="5230C0BD" w14:textId="44905ECE" w:rsidR="0082412B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" w:hAnsi="Source Sans Pro" w:cstheme="majorHAnsi"/>
                      </w:rPr>
                      <w:t>Malware</w:t>
                    </w:r>
                    <w:r w:rsidR="00D90631">
                      <w:rPr>
                        <w:rFonts w:ascii="Source Sans Pro" w:hAnsi="Source Sans Pro" w:cstheme="majorHAnsi"/>
                      </w:rPr>
                      <w:t xml:space="preserve"> (Game)</w:t>
                    </w:r>
                    <w:r w:rsidRPr="00F91D84">
                      <w:rPr>
                        <w:rFonts w:ascii="Source Sans Pro" w:hAnsi="Source Sans Pro" w:cstheme="majorHAnsi"/>
                      </w:rPr>
                      <w:t>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 </w:t>
                    </w:r>
                  </w:p>
                  <w:p w14:paraId="6E629276" w14:textId="191E656B" w:rsidR="0082412B" w:rsidRPr="00293FB6" w:rsidRDefault="0082412B" w:rsidP="002E535F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Worked on AI, X-Ray Vision</w:t>
                    </w:r>
                    <w:r w:rsidR="00896C15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(Shader and Script)</w:t>
                    </w:r>
                    <w:r w:rsidRPr="00293FB6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Outline Shader, Hackable Cameras, Interactive Objects, Post Processing Effects, Traps, Forcefield Shader, Holographic Shader, and Sound Manager.</w:t>
                    </w:r>
                  </w:p>
                  <w:p w14:paraId="62BAA160" w14:textId="0FB29FEC" w:rsidR="0082412B" w:rsidRPr="00697154" w:rsidRDefault="0082412B" w:rsidP="002E535F">
                    <w:pPr>
                      <w:pStyle w:val="ListParagraph"/>
                      <w:numPr>
                        <w:ilvl w:val="0"/>
                        <w:numId w:val="7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</w:pP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>Tools</w:t>
                    </w:r>
                    <w:r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 Used</w:t>
                    </w:r>
                    <w:r w:rsidRPr="008221DB">
                      <w:rPr>
                        <w:rFonts w:ascii="Source Sans Pro Light" w:hAnsi="Source Sans Pro Light" w:cstheme="minorHAnsi"/>
                        <w:color w:val="0D0D0D" w:themeColor="text1" w:themeTint="F2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Unity, C#.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0"/>
                    <w14:ligatures w14:val="none"/>
                  </w:rPr>
                  <w:id w:val="1503385739"/>
                  <w:placeholder>
                    <w:docPart w:val="F4C851D0AC15476EA40D3E2F423CEB2E"/>
                  </w:placeholder>
                  <w15:repeatingSectionItem/>
                </w:sdtPr>
                <w:sdtEndPr/>
                <w:sdtContent>
                  <w:p w14:paraId="5A8E6397" w14:textId="77777777" w:rsidR="0082412B" w:rsidRPr="00A83450" w:rsidRDefault="0082412B" w:rsidP="002E535F">
                    <w:pPr>
                      <w:pStyle w:val="Heading2"/>
                      <w:rPr>
                        <w:rFonts w:ascii="Source Sans Pro Light" w:eastAsiaTheme="minorEastAsia" w:hAnsi="Source Sans Pro Light" w:cs="OpenSans-Light"/>
                        <w:b/>
                        <w:bCs w:val="0"/>
                        <w:caps w:val="0"/>
                        <w:color w:val="595959" w:themeColor="text1" w:themeTint="A6"/>
                        <w:kern w:val="0"/>
                        <w:sz w:val="18"/>
                        <w:szCs w:val="18"/>
                        <w:lang w:bidi="ta-IN"/>
                        <w14:ligatures w14:val="none"/>
                      </w:rPr>
                    </w:pPr>
                    <w:r>
                      <w:t>PERSONAL</w:t>
                    </w:r>
                    <w:r w:rsidRPr="003D4F48">
                      <w:t xml:space="preserve"> PROJECTS</w:t>
                    </w:r>
                    <w:r>
                      <w:t xml:space="preserve"> |</w:t>
                    </w:r>
                    <w:r w:rsidRPr="003D4F48">
                      <w:t xml:space="preserve"> </w:t>
                    </w:r>
                    <w:r w:rsidRPr="0008786C">
                      <w:rPr>
                        <w:color w:val="767171" w:themeColor="background2" w:themeShade="80"/>
                      </w:rPr>
                      <w:t>2013 – Present</w:t>
                    </w:r>
                  </w:p>
                  <w:p w14:paraId="41BE1E47" w14:textId="27190E9C" w:rsidR="0076487E" w:rsidRPr="00A365F4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Human Hand Simulation:</w:t>
                    </w:r>
                    <w:r w:rsidRPr="008A0948">
                      <w:rPr>
                        <w:rFonts w:ascii="Source Sans Pro Light" w:hAnsi="Source Sans Pro Light" w:cstheme="majorHAnsi"/>
                        <w:b/>
                        <w:bCs/>
                        <w:color w:val="000000" w:themeColor="text1"/>
                      </w:rPr>
                      <w:t xml:space="preserve"> </w:t>
                    </w:r>
                  </w:p>
                  <w:p w14:paraId="20EE2AF1" w14:textId="14574CD3" w:rsidR="0076487E" w:rsidRDefault="00A365F4" w:rsidP="002E535F">
                    <w:pPr>
                      <w:pStyle w:val="ListParagraph"/>
                      <w:numPr>
                        <w:ilvl w:val="0"/>
                        <w:numId w:val="12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B</w:t>
                    </w:r>
                    <w:r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uilt an electronic glove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that tracks the motion of each finger and d</w:t>
                    </w:r>
                    <w:r w:rsidR="0076487E"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eveloped an app that simulates 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those movements and </w:t>
                    </w:r>
                    <w:r w:rsidR="0076487E"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interpret</w:t>
                    </w: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s</w:t>
                    </w:r>
                    <w:r w:rsidR="0076487E" w:rsidRPr="0076487E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different gestures in real time. </w:t>
                    </w:r>
                  </w:p>
                  <w:p w14:paraId="742B0116" w14:textId="51C99ECF" w:rsidR="00D2026C" w:rsidRPr="0076487E" w:rsidRDefault="00D40DB1" w:rsidP="002E535F">
                    <w:pPr>
                      <w:pStyle w:val="ListParagraph"/>
                      <w:numPr>
                        <w:ilvl w:val="0"/>
                        <w:numId w:val="12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Tools used: Arduino, Unity, C++, C#.</w:t>
                    </w:r>
                  </w:p>
                  <w:p w14:paraId="567A14F9" w14:textId="77777777" w:rsidR="00BF42A1" w:rsidRDefault="0082412B" w:rsidP="002E535F">
                    <w:pPr>
                      <w:autoSpaceDE w:val="0"/>
                      <w:autoSpaceDN w:val="0"/>
                      <w:adjustRightInd w:val="0"/>
                      <w:spacing w:before="0" w:after="0" w:line="360" w:lineRule="auto"/>
                      <w:ind w:left="360"/>
                      <w:rPr>
                        <w:rFonts w:ascii="Source Sans Pro Light" w:hAnsi="Source Sans Pro Light" w:cstheme="majorHAnsi"/>
                        <w:b/>
                        <w:bCs/>
                      </w:rPr>
                    </w:pPr>
                    <w:r w:rsidRPr="00F91D84">
                      <w:rPr>
                        <w:rFonts w:ascii="Source Sans Pro" w:hAnsi="Source Sans Pro" w:cstheme="majorHAnsi"/>
                      </w:rPr>
                      <w:t>Personal Robot:</w:t>
                    </w:r>
                    <w:r w:rsidRPr="00F91D84">
                      <w:rPr>
                        <w:rFonts w:ascii="Source Sans Pro Light" w:hAnsi="Source Sans Pro Light" w:cstheme="majorHAnsi"/>
                        <w:b/>
                        <w:bCs/>
                      </w:rPr>
                      <w:t xml:space="preserve"> </w:t>
                    </w:r>
                  </w:p>
                  <w:p w14:paraId="1FBFEFD7" w14:textId="28DC52FE" w:rsidR="00BF42A1" w:rsidRPr="00BF42A1" w:rsidRDefault="0082412B" w:rsidP="002E535F">
                    <w:pPr>
                      <w:pStyle w:val="ListParagraph"/>
                      <w:numPr>
                        <w:ilvl w:val="0"/>
                        <w:numId w:val="13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Built a mini robot using </w:t>
                    </w:r>
                    <w:r w:rsidR="00CD0D22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Raspberry Pi and </w:t>
                    </w: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Arduino that can be controlled via Bluetooth or Wi-Fi. </w:t>
                    </w:r>
                  </w:p>
                  <w:p w14:paraId="3C342A88" w14:textId="498BE946" w:rsidR="008C7269" w:rsidRPr="008C7269" w:rsidRDefault="0082412B" w:rsidP="008C7269">
                    <w:pPr>
                      <w:pStyle w:val="ListParagraph"/>
                      <w:numPr>
                        <w:ilvl w:val="0"/>
                        <w:numId w:val="13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Developed apps that drive the robot, enable live streaming, </w:t>
                    </w:r>
                    <w:r w:rsidR="00E945FD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enable the </w:t>
                    </w: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robot to talk, play </w:t>
                    </w:r>
                    <w:r w:rsidR="00E945FD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media</w:t>
                    </w:r>
                    <w:r w:rsidRPr="00BF42A1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, and more. </w:t>
                    </w:r>
                  </w:p>
                  <w:p w14:paraId="5025A0A1" w14:textId="024CB664" w:rsidR="0082412B" w:rsidRPr="008C7269" w:rsidRDefault="008C7269" w:rsidP="008C7269">
                    <w:pPr>
                      <w:pStyle w:val="ListParagraph"/>
                      <w:numPr>
                        <w:ilvl w:val="0"/>
                        <w:numId w:val="13"/>
                      </w:numPr>
                      <w:autoSpaceDE w:val="0"/>
                      <w:autoSpaceDN w:val="0"/>
                      <w:adjustRightInd w:val="0"/>
                      <w:spacing w:before="0" w:after="0" w:line="360" w:lineRule="auto"/>
                      <w:rPr>
                        <w:rFonts w:ascii="Source Sans Pro Light" w:hAnsi="Source Sans Pro Light" w:cs="OpenSans-Light"/>
                        <w:kern w:val="0"/>
                        <w:sz w:val="18"/>
                        <w:szCs w:val="18"/>
                        <w:lang w:bidi="ta-IN"/>
                      </w:rPr>
                    </w:pPr>
                    <w:r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Tools Used: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Raspberry Pi, Arduino, Electron, NodeJS, React,</w:t>
                    </w:r>
                    <w:r w:rsidR="006B78B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Android Studio,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 </w:t>
                    </w:r>
                    <w:r w:rsidR="006B78B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 xml:space="preserve">C++, 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TypeScript</w:t>
                    </w:r>
                    <w:r w:rsidR="006B78B0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, Java</w:t>
                    </w:r>
                    <w:r w:rsidR="0037500A">
                      <w:rPr>
                        <w:rFonts w:ascii="Source Sans Pro Light" w:hAnsi="Source Sans Pro Light" w:cs="OpenSans-Light"/>
                        <w:color w:val="0D0D0D" w:themeColor="text1" w:themeTint="F2"/>
                        <w:kern w:val="0"/>
                        <w:sz w:val="18"/>
                        <w:szCs w:val="18"/>
                        <w:lang w:bidi="ta-IN"/>
                      </w:rPr>
                      <w:t>.</w:t>
                    </w:r>
                  </w:p>
                </w:sdtContent>
              </w:sdt>
            </w:sdtContent>
          </w:sdt>
        </w:tc>
      </w:tr>
      <w:tr w:rsidR="0082412B" w:rsidRPr="00287C15" w14:paraId="61DE0FFE" w14:textId="77777777" w:rsidTr="002E535F">
        <w:trPr>
          <w:gridAfter w:val="1"/>
          <w:wAfter w:w="18" w:type="dxa"/>
        </w:trPr>
        <w:tc>
          <w:tcPr>
            <w:tcW w:w="1187" w:type="dxa"/>
          </w:tcPr>
          <w:p w14:paraId="0B9C1FAE" w14:textId="34DFE491" w:rsidR="0082412B" w:rsidRPr="00635B94" w:rsidRDefault="0082412B" w:rsidP="002E535F">
            <w:pPr>
              <w:pStyle w:val="Heading1"/>
            </w:pPr>
            <w:r>
              <w:softHyphen/>
            </w:r>
            <w:r>
              <w:softHyphen/>
            </w:r>
            <w:r w:rsidRPr="005B0178">
              <w:t>Skills</w:t>
            </w:r>
          </w:p>
        </w:tc>
        <w:tc>
          <w:tcPr>
            <w:tcW w:w="358" w:type="dxa"/>
          </w:tcPr>
          <w:p w14:paraId="7F780869" w14:textId="77777777" w:rsidR="0082412B" w:rsidRPr="00287C15" w:rsidRDefault="0082412B" w:rsidP="002E535F">
            <w:pPr>
              <w:rPr>
                <w:rFonts w:ascii="Muli" w:hAnsi="Muli"/>
              </w:rPr>
            </w:pPr>
          </w:p>
        </w:tc>
        <w:tc>
          <w:tcPr>
            <w:tcW w:w="9256" w:type="dxa"/>
            <w:gridSpan w:val="3"/>
          </w:tcPr>
          <w:sdt>
            <w:sdtPr>
              <w:rPr>
                <w:rFonts w:ascii="Source Sans Pro" w:hAnsi="Source Sans Pro"/>
              </w:rPr>
              <w:id w:val="962539641"/>
              <w15:repeatingSection/>
            </w:sdtPr>
            <w:sdtEndPr/>
            <w:sdtContent>
              <w:sdt>
                <w:sdtPr>
                  <w:rPr>
                    <w:rFonts w:ascii="Source Sans Pro" w:hAnsi="Source Sans Pro"/>
                  </w:rPr>
                  <w:id w:val="-510995963"/>
                  <w:placeholder>
                    <w:docPart w:val="8675433D4ACD4E98BC0579FABA45044B"/>
                  </w:placeholder>
                  <w15:repeatingSectionItem/>
                </w:sdtPr>
                <w:sdtEndPr/>
                <w:sdtContent>
                  <w:sdt>
                    <w:sdtPr>
                      <w:rPr>
                        <w:rFonts w:ascii="Source Sans Pro" w:hAnsi="Source Sans Pro"/>
                      </w:rPr>
                      <w:id w:val="1078405204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ource Sans Pro" w:hAnsi="Source Sans Pro"/>
                          </w:rPr>
                          <w:id w:val="1722009805"/>
                          <w:placeholder>
                            <w:docPart w:val="71EEF4B6464349CC8DE5759AC1E94634"/>
                          </w:placeholder>
                          <w15:repeatingSectionItem/>
                        </w:sdtPr>
                        <w:sdtEndPr/>
                        <w:sdtContent>
                          <w:p w14:paraId="3AE798CF" w14:textId="203A3C6D" w:rsidR="0082412B" w:rsidRPr="00F91D84" w:rsidRDefault="00AD29DC" w:rsidP="00AD29DC">
                            <w:pPr>
                              <w:pStyle w:val="ResumeText"/>
                              <w:rPr>
                                <w:rFonts w:ascii="Source Sans Pro" w:hAnsi="Source Sans Pro"/>
                              </w:rPr>
                            </w:pP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Android / Windows / Web App Development, Unity, WPF,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Electron, Flutter, Vue, Angular, React, 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IoT, Java, JSP, C#, C++,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Node, 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Python, PHP, MySQL,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MongoDB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, HTML5, CSS3, JavaScript, jQuery, TypeScript,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Dart, 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Lua, OpenGL, 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>CG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>,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 ShaderLab,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 Git,</w:t>
                            </w:r>
                            <w:r>
                              <w:rPr>
                                <w:rFonts w:ascii="Source Sans Pro" w:hAnsi="Source Sans Pro"/>
                              </w:rPr>
                              <w:t xml:space="preserve"> Express,</w:t>
                            </w:r>
                            <w:r w:rsidRPr="00F91D84">
                              <w:rPr>
                                <w:rFonts w:ascii="Source Sans Pro" w:hAnsi="Source Sans Pro"/>
                              </w:rPr>
                              <w:t xml:space="preserve"> Laravel, Django, Data Structures, Algorithms, Networking, Arduino.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14:paraId="1F187877" w14:textId="2B517B44" w:rsidR="00634189" w:rsidRPr="00E17989" w:rsidRDefault="002E535F" w:rsidP="00E17989">
      <w:pPr>
        <w:spacing w:before="0" w:after="0" w:line="240" w:lineRule="auto"/>
        <w:rPr>
          <w:rFonts w:ascii="Abadi Extra Light" w:hAnsi="Abadi Extra Light" w:cs="Aldhabi"/>
          <w:vanish/>
        </w:rPr>
      </w:pPr>
      <w:r>
        <w:rPr>
          <w:rFonts w:ascii="Abadi Extra Light" w:hAnsi="Abadi Extra Light" w:cs="Aldhabi"/>
          <w:vanish/>
        </w:rPr>
        <w:br w:type="textWrapping" w:clear="all"/>
      </w:r>
    </w:p>
    <w:sectPr w:rsidR="00634189" w:rsidRPr="00E17989" w:rsidSect="00AF307F">
      <w:footerReference w:type="default" r:id="rId10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5CE71" w14:textId="77777777" w:rsidR="005827EC" w:rsidRDefault="005827EC">
      <w:pPr>
        <w:spacing w:before="0" w:after="0" w:line="240" w:lineRule="auto"/>
      </w:pPr>
      <w:r>
        <w:separator/>
      </w:r>
    </w:p>
  </w:endnote>
  <w:endnote w:type="continuationSeparator" w:id="0">
    <w:p w14:paraId="608A4ED7" w14:textId="77777777" w:rsidR="005827EC" w:rsidRDefault="005827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634189" w14:paraId="147DCF8D" w14:textId="77777777">
      <w:tc>
        <w:tcPr>
          <w:tcW w:w="5148" w:type="dxa"/>
        </w:tcPr>
        <w:p w14:paraId="24188E95" w14:textId="77777777" w:rsidR="00634189" w:rsidRDefault="0014688D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47B9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1207214513"/>
          <w:placeholder>
            <w:docPart w:val="45B7468D9508441E90D137FBB19218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D22A0C0" w14:textId="77777777" w:rsidR="00634189" w:rsidRDefault="008C03D2">
              <w:pPr>
                <w:pStyle w:val="Footer"/>
                <w:jc w:val="right"/>
              </w:pPr>
              <w:r>
                <w:t>Azizt</w:t>
              </w:r>
              <w:r w:rsidR="00287C15">
                <w:t>itu Murugan</w:t>
              </w:r>
            </w:p>
          </w:tc>
        </w:sdtContent>
      </w:sdt>
    </w:tr>
  </w:tbl>
  <w:p w14:paraId="399019FB" w14:textId="77777777" w:rsidR="00634189" w:rsidRDefault="00634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9404E" w14:textId="77777777" w:rsidR="005827EC" w:rsidRDefault="005827EC">
      <w:pPr>
        <w:spacing w:before="0" w:after="0" w:line="240" w:lineRule="auto"/>
      </w:pPr>
      <w:r>
        <w:separator/>
      </w:r>
    </w:p>
  </w:footnote>
  <w:footnote w:type="continuationSeparator" w:id="0">
    <w:p w14:paraId="2F564E54" w14:textId="77777777" w:rsidR="005827EC" w:rsidRDefault="005827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568"/>
    <w:multiLevelType w:val="hybridMultilevel"/>
    <w:tmpl w:val="F9445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F63A7"/>
    <w:multiLevelType w:val="hybridMultilevel"/>
    <w:tmpl w:val="91A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3795"/>
    <w:multiLevelType w:val="hybridMultilevel"/>
    <w:tmpl w:val="8EEA3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4E475C"/>
    <w:multiLevelType w:val="hybridMultilevel"/>
    <w:tmpl w:val="3554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2F38"/>
    <w:multiLevelType w:val="hybridMultilevel"/>
    <w:tmpl w:val="7B82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360D9"/>
    <w:multiLevelType w:val="hybridMultilevel"/>
    <w:tmpl w:val="80E8A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A9497E"/>
    <w:multiLevelType w:val="hybridMultilevel"/>
    <w:tmpl w:val="83FCB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2070"/>
    <w:multiLevelType w:val="hybridMultilevel"/>
    <w:tmpl w:val="66BCB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87379"/>
    <w:multiLevelType w:val="hybridMultilevel"/>
    <w:tmpl w:val="83F6F46A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D1E74"/>
    <w:multiLevelType w:val="hybridMultilevel"/>
    <w:tmpl w:val="1E54E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F143DE"/>
    <w:multiLevelType w:val="hybridMultilevel"/>
    <w:tmpl w:val="9DF4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E72D30"/>
    <w:multiLevelType w:val="hybridMultilevel"/>
    <w:tmpl w:val="EA32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F2214"/>
    <w:multiLevelType w:val="hybridMultilevel"/>
    <w:tmpl w:val="1B226098"/>
    <w:lvl w:ilvl="0" w:tplc="45321A9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C3565"/>
    <w:multiLevelType w:val="hybridMultilevel"/>
    <w:tmpl w:val="5D5C2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F5"/>
    <w:rsid w:val="00004E46"/>
    <w:rsid w:val="000105FD"/>
    <w:rsid w:val="00025D8D"/>
    <w:rsid w:val="00045F3C"/>
    <w:rsid w:val="00050018"/>
    <w:rsid w:val="00051566"/>
    <w:rsid w:val="00067399"/>
    <w:rsid w:val="0007796D"/>
    <w:rsid w:val="00084C05"/>
    <w:rsid w:val="0008786C"/>
    <w:rsid w:val="000A572C"/>
    <w:rsid w:val="000A649A"/>
    <w:rsid w:val="000C2B0C"/>
    <w:rsid w:val="000D312A"/>
    <w:rsid w:val="000E0CF5"/>
    <w:rsid w:val="000E22B7"/>
    <w:rsid w:val="000E5032"/>
    <w:rsid w:val="000E5E97"/>
    <w:rsid w:val="000E6A27"/>
    <w:rsid w:val="00116656"/>
    <w:rsid w:val="001238F9"/>
    <w:rsid w:val="0014688D"/>
    <w:rsid w:val="0015447F"/>
    <w:rsid w:val="00165261"/>
    <w:rsid w:val="001656EA"/>
    <w:rsid w:val="00174B0D"/>
    <w:rsid w:val="00191023"/>
    <w:rsid w:val="00193BE8"/>
    <w:rsid w:val="00195067"/>
    <w:rsid w:val="001A7592"/>
    <w:rsid w:val="001C0837"/>
    <w:rsid w:val="001C5E78"/>
    <w:rsid w:val="001C7828"/>
    <w:rsid w:val="001D14D5"/>
    <w:rsid w:val="001D4D23"/>
    <w:rsid w:val="001D7721"/>
    <w:rsid w:val="001F0886"/>
    <w:rsid w:val="001F349F"/>
    <w:rsid w:val="00201C18"/>
    <w:rsid w:val="00207562"/>
    <w:rsid w:val="00212B2E"/>
    <w:rsid w:val="002237CF"/>
    <w:rsid w:val="00250976"/>
    <w:rsid w:val="00262152"/>
    <w:rsid w:val="0027207E"/>
    <w:rsid w:val="00274301"/>
    <w:rsid w:val="00280F17"/>
    <w:rsid w:val="00282A3B"/>
    <w:rsid w:val="00287C15"/>
    <w:rsid w:val="00293FB6"/>
    <w:rsid w:val="002A16F5"/>
    <w:rsid w:val="002A295E"/>
    <w:rsid w:val="002A2DC9"/>
    <w:rsid w:val="002A4CF0"/>
    <w:rsid w:val="002A4D85"/>
    <w:rsid w:val="002A7BFD"/>
    <w:rsid w:val="002D08E1"/>
    <w:rsid w:val="002D2324"/>
    <w:rsid w:val="002E03DE"/>
    <w:rsid w:val="002E535F"/>
    <w:rsid w:val="002F10CB"/>
    <w:rsid w:val="002F1999"/>
    <w:rsid w:val="002F3D10"/>
    <w:rsid w:val="003036F7"/>
    <w:rsid w:val="00314398"/>
    <w:rsid w:val="00315B6E"/>
    <w:rsid w:val="00316D47"/>
    <w:rsid w:val="00333DC7"/>
    <w:rsid w:val="003355AD"/>
    <w:rsid w:val="00343F56"/>
    <w:rsid w:val="00346672"/>
    <w:rsid w:val="0035067C"/>
    <w:rsid w:val="003541E0"/>
    <w:rsid w:val="003541F0"/>
    <w:rsid w:val="00370F7F"/>
    <w:rsid w:val="00372FD4"/>
    <w:rsid w:val="0037500A"/>
    <w:rsid w:val="003763CD"/>
    <w:rsid w:val="0038425D"/>
    <w:rsid w:val="0039565F"/>
    <w:rsid w:val="003A0D59"/>
    <w:rsid w:val="003A17FF"/>
    <w:rsid w:val="003B5450"/>
    <w:rsid w:val="003B7EA9"/>
    <w:rsid w:val="003C509B"/>
    <w:rsid w:val="003D03D2"/>
    <w:rsid w:val="003D4F48"/>
    <w:rsid w:val="003E038D"/>
    <w:rsid w:val="004117D3"/>
    <w:rsid w:val="004136B5"/>
    <w:rsid w:val="00417F9B"/>
    <w:rsid w:val="00423EC1"/>
    <w:rsid w:val="00426A92"/>
    <w:rsid w:val="00442A1F"/>
    <w:rsid w:val="004518B9"/>
    <w:rsid w:val="004523CE"/>
    <w:rsid w:val="00452AD8"/>
    <w:rsid w:val="00455A35"/>
    <w:rsid w:val="00461068"/>
    <w:rsid w:val="004618E4"/>
    <w:rsid w:val="00463575"/>
    <w:rsid w:val="004A28E8"/>
    <w:rsid w:val="004B2AFC"/>
    <w:rsid w:val="004C71A1"/>
    <w:rsid w:val="004D027E"/>
    <w:rsid w:val="004D20BA"/>
    <w:rsid w:val="004E18BF"/>
    <w:rsid w:val="00522005"/>
    <w:rsid w:val="00533B28"/>
    <w:rsid w:val="00533FBE"/>
    <w:rsid w:val="00534DF5"/>
    <w:rsid w:val="0055256E"/>
    <w:rsid w:val="005562B8"/>
    <w:rsid w:val="005710FE"/>
    <w:rsid w:val="0057618F"/>
    <w:rsid w:val="00576356"/>
    <w:rsid w:val="00576EEC"/>
    <w:rsid w:val="005827EC"/>
    <w:rsid w:val="00592CEC"/>
    <w:rsid w:val="00595536"/>
    <w:rsid w:val="005A1AAB"/>
    <w:rsid w:val="005A2080"/>
    <w:rsid w:val="005B0178"/>
    <w:rsid w:val="005B1C2B"/>
    <w:rsid w:val="005B693C"/>
    <w:rsid w:val="005B7758"/>
    <w:rsid w:val="005F34B1"/>
    <w:rsid w:val="005F44DA"/>
    <w:rsid w:val="005F5BC7"/>
    <w:rsid w:val="00606AD0"/>
    <w:rsid w:val="006137C6"/>
    <w:rsid w:val="00630C4A"/>
    <w:rsid w:val="00634189"/>
    <w:rsid w:val="00635B94"/>
    <w:rsid w:val="006409CF"/>
    <w:rsid w:val="00670EAE"/>
    <w:rsid w:val="00676F97"/>
    <w:rsid w:val="00677FDD"/>
    <w:rsid w:val="00683D16"/>
    <w:rsid w:val="0069075E"/>
    <w:rsid w:val="00695D98"/>
    <w:rsid w:val="00697154"/>
    <w:rsid w:val="006A1541"/>
    <w:rsid w:val="006A4979"/>
    <w:rsid w:val="006A72E4"/>
    <w:rsid w:val="006B78B0"/>
    <w:rsid w:val="006E4070"/>
    <w:rsid w:val="006F7191"/>
    <w:rsid w:val="00706B13"/>
    <w:rsid w:val="00740FBB"/>
    <w:rsid w:val="0074718C"/>
    <w:rsid w:val="00750297"/>
    <w:rsid w:val="007524AA"/>
    <w:rsid w:val="00761614"/>
    <w:rsid w:val="0076487E"/>
    <w:rsid w:val="0076625F"/>
    <w:rsid w:val="00766537"/>
    <w:rsid w:val="007946E0"/>
    <w:rsid w:val="00794836"/>
    <w:rsid w:val="00794B44"/>
    <w:rsid w:val="0079720A"/>
    <w:rsid w:val="007C40A5"/>
    <w:rsid w:val="007D0E9A"/>
    <w:rsid w:val="007D7566"/>
    <w:rsid w:val="007E0E17"/>
    <w:rsid w:val="007E274E"/>
    <w:rsid w:val="007F236A"/>
    <w:rsid w:val="007F40A3"/>
    <w:rsid w:val="00801FBB"/>
    <w:rsid w:val="0081048F"/>
    <w:rsid w:val="00814199"/>
    <w:rsid w:val="0081566E"/>
    <w:rsid w:val="00821591"/>
    <w:rsid w:val="008216EF"/>
    <w:rsid w:val="00821ED1"/>
    <w:rsid w:val="008221DB"/>
    <w:rsid w:val="00823982"/>
    <w:rsid w:val="0082412B"/>
    <w:rsid w:val="00827183"/>
    <w:rsid w:val="0084179F"/>
    <w:rsid w:val="00856D53"/>
    <w:rsid w:val="00857B58"/>
    <w:rsid w:val="00860F16"/>
    <w:rsid w:val="00867228"/>
    <w:rsid w:val="0086795E"/>
    <w:rsid w:val="00896C15"/>
    <w:rsid w:val="008A0948"/>
    <w:rsid w:val="008A24EA"/>
    <w:rsid w:val="008B0185"/>
    <w:rsid w:val="008B2DC8"/>
    <w:rsid w:val="008B31F9"/>
    <w:rsid w:val="008B3FEA"/>
    <w:rsid w:val="008C03D2"/>
    <w:rsid w:val="008C57AF"/>
    <w:rsid w:val="008C7269"/>
    <w:rsid w:val="008D2413"/>
    <w:rsid w:val="008D2BC4"/>
    <w:rsid w:val="008F360C"/>
    <w:rsid w:val="008F3F24"/>
    <w:rsid w:val="009011BB"/>
    <w:rsid w:val="009232F6"/>
    <w:rsid w:val="00925289"/>
    <w:rsid w:val="00945317"/>
    <w:rsid w:val="009576DD"/>
    <w:rsid w:val="00962E79"/>
    <w:rsid w:val="00963285"/>
    <w:rsid w:val="00963797"/>
    <w:rsid w:val="00963854"/>
    <w:rsid w:val="009808C7"/>
    <w:rsid w:val="009A5E0B"/>
    <w:rsid w:val="009A7545"/>
    <w:rsid w:val="009B52B5"/>
    <w:rsid w:val="009C0B76"/>
    <w:rsid w:val="009C2D74"/>
    <w:rsid w:val="009D76DE"/>
    <w:rsid w:val="009E7445"/>
    <w:rsid w:val="009E7EC4"/>
    <w:rsid w:val="009F5337"/>
    <w:rsid w:val="009F70DE"/>
    <w:rsid w:val="00A0107D"/>
    <w:rsid w:val="00A14046"/>
    <w:rsid w:val="00A266A7"/>
    <w:rsid w:val="00A30AD4"/>
    <w:rsid w:val="00A365F4"/>
    <w:rsid w:val="00A4122F"/>
    <w:rsid w:val="00A601CA"/>
    <w:rsid w:val="00A7394E"/>
    <w:rsid w:val="00A81C21"/>
    <w:rsid w:val="00A83450"/>
    <w:rsid w:val="00AA2EF3"/>
    <w:rsid w:val="00AA4120"/>
    <w:rsid w:val="00AA5DDD"/>
    <w:rsid w:val="00AB16B5"/>
    <w:rsid w:val="00AB49B3"/>
    <w:rsid w:val="00AC039D"/>
    <w:rsid w:val="00AC23EC"/>
    <w:rsid w:val="00AD15FE"/>
    <w:rsid w:val="00AD29DC"/>
    <w:rsid w:val="00AD68E5"/>
    <w:rsid w:val="00AE52E3"/>
    <w:rsid w:val="00AE5B61"/>
    <w:rsid w:val="00AF307F"/>
    <w:rsid w:val="00AF3CA8"/>
    <w:rsid w:val="00AF76CD"/>
    <w:rsid w:val="00B03121"/>
    <w:rsid w:val="00B123EC"/>
    <w:rsid w:val="00B16410"/>
    <w:rsid w:val="00B23B50"/>
    <w:rsid w:val="00B30CA6"/>
    <w:rsid w:val="00B311EB"/>
    <w:rsid w:val="00B33808"/>
    <w:rsid w:val="00B362EA"/>
    <w:rsid w:val="00B40236"/>
    <w:rsid w:val="00B441C1"/>
    <w:rsid w:val="00B4631E"/>
    <w:rsid w:val="00B47CC3"/>
    <w:rsid w:val="00B564A0"/>
    <w:rsid w:val="00B71D12"/>
    <w:rsid w:val="00B74DEB"/>
    <w:rsid w:val="00B74ECD"/>
    <w:rsid w:val="00B77DEB"/>
    <w:rsid w:val="00B84218"/>
    <w:rsid w:val="00B950EA"/>
    <w:rsid w:val="00BA594D"/>
    <w:rsid w:val="00BB026B"/>
    <w:rsid w:val="00BB6215"/>
    <w:rsid w:val="00BB76B8"/>
    <w:rsid w:val="00BB7839"/>
    <w:rsid w:val="00BC2A6D"/>
    <w:rsid w:val="00BC45D7"/>
    <w:rsid w:val="00BC5C5A"/>
    <w:rsid w:val="00BD370E"/>
    <w:rsid w:val="00BD4013"/>
    <w:rsid w:val="00BD426E"/>
    <w:rsid w:val="00BD47FA"/>
    <w:rsid w:val="00BD5646"/>
    <w:rsid w:val="00BE0380"/>
    <w:rsid w:val="00BE41AB"/>
    <w:rsid w:val="00BE4C4E"/>
    <w:rsid w:val="00BF42A1"/>
    <w:rsid w:val="00BF5504"/>
    <w:rsid w:val="00C20884"/>
    <w:rsid w:val="00C22427"/>
    <w:rsid w:val="00C25FC4"/>
    <w:rsid w:val="00C32C96"/>
    <w:rsid w:val="00C36D12"/>
    <w:rsid w:val="00C47749"/>
    <w:rsid w:val="00C64316"/>
    <w:rsid w:val="00C652BE"/>
    <w:rsid w:val="00C70FC7"/>
    <w:rsid w:val="00C81EE5"/>
    <w:rsid w:val="00C840D5"/>
    <w:rsid w:val="00C86C4F"/>
    <w:rsid w:val="00C92B0E"/>
    <w:rsid w:val="00C9551B"/>
    <w:rsid w:val="00C9563C"/>
    <w:rsid w:val="00CB6BDF"/>
    <w:rsid w:val="00CC3CD5"/>
    <w:rsid w:val="00CD0D22"/>
    <w:rsid w:val="00CD4242"/>
    <w:rsid w:val="00CE0F09"/>
    <w:rsid w:val="00CE5D9C"/>
    <w:rsid w:val="00D04D31"/>
    <w:rsid w:val="00D070B9"/>
    <w:rsid w:val="00D11C87"/>
    <w:rsid w:val="00D14055"/>
    <w:rsid w:val="00D2026C"/>
    <w:rsid w:val="00D26895"/>
    <w:rsid w:val="00D3086E"/>
    <w:rsid w:val="00D36341"/>
    <w:rsid w:val="00D40DB1"/>
    <w:rsid w:val="00D418D1"/>
    <w:rsid w:val="00D433DD"/>
    <w:rsid w:val="00D45C06"/>
    <w:rsid w:val="00D67736"/>
    <w:rsid w:val="00D71009"/>
    <w:rsid w:val="00D72DB1"/>
    <w:rsid w:val="00D749EC"/>
    <w:rsid w:val="00D7645E"/>
    <w:rsid w:val="00D76B55"/>
    <w:rsid w:val="00D80040"/>
    <w:rsid w:val="00D90631"/>
    <w:rsid w:val="00D97040"/>
    <w:rsid w:val="00DA11FB"/>
    <w:rsid w:val="00DA31AF"/>
    <w:rsid w:val="00DA320B"/>
    <w:rsid w:val="00DB1C7B"/>
    <w:rsid w:val="00DB792E"/>
    <w:rsid w:val="00DC7C1D"/>
    <w:rsid w:val="00DD2573"/>
    <w:rsid w:val="00DE151F"/>
    <w:rsid w:val="00DE28EE"/>
    <w:rsid w:val="00E025B2"/>
    <w:rsid w:val="00E05E2D"/>
    <w:rsid w:val="00E11C69"/>
    <w:rsid w:val="00E146A0"/>
    <w:rsid w:val="00E17989"/>
    <w:rsid w:val="00E37404"/>
    <w:rsid w:val="00E560E3"/>
    <w:rsid w:val="00E56FCD"/>
    <w:rsid w:val="00E612BA"/>
    <w:rsid w:val="00E62853"/>
    <w:rsid w:val="00E76EFA"/>
    <w:rsid w:val="00E928E4"/>
    <w:rsid w:val="00E945FD"/>
    <w:rsid w:val="00E95455"/>
    <w:rsid w:val="00EA4B3A"/>
    <w:rsid w:val="00EA6999"/>
    <w:rsid w:val="00EB0B22"/>
    <w:rsid w:val="00EE17C9"/>
    <w:rsid w:val="00EE5777"/>
    <w:rsid w:val="00EF06BE"/>
    <w:rsid w:val="00EF7860"/>
    <w:rsid w:val="00F016A2"/>
    <w:rsid w:val="00F13485"/>
    <w:rsid w:val="00F323D7"/>
    <w:rsid w:val="00F35637"/>
    <w:rsid w:val="00F453E7"/>
    <w:rsid w:val="00F5144E"/>
    <w:rsid w:val="00F556E9"/>
    <w:rsid w:val="00F74CF3"/>
    <w:rsid w:val="00F74F32"/>
    <w:rsid w:val="00F75CAF"/>
    <w:rsid w:val="00F80DFB"/>
    <w:rsid w:val="00F91D84"/>
    <w:rsid w:val="00FA3DAA"/>
    <w:rsid w:val="00FB1096"/>
    <w:rsid w:val="00FC7A4C"/>
    <w:rsid w:val="00FD39EE"/>
    <w:rsid w:val="00FD47B9"/>
    <w:rsid w:val="00FE0E90"/>
    <w:rsid w:val="00FE5E38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E2DE"/>
  <w15:chartTrackingRefBased/>
  <w15:docId w15:val="{154AE8D9-9207-4082-9D87-BACD0329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0B9"/>
    <w:rPr>
      <w:kern w:val="20"/>
    </w:rPr>
  </w:style>
  <w:style w:type="paragraph" w:styleId="Heading1">
    <w:name w:val="heading 1"/>
    <w:basedOn w:val="Normal"/>
    <w:next w:val="Normal"/>
    <w:unhideWhenUsed/>
    <w:qFormat/>
    <w:rsid w:val="005B0178"/>
    <w:pPr>
      <w:jc w:val="right"/>
      <w:outlineLvl w:val="0"/>
    </w:pPr>
    <w:rPr>
      <w:rFonts w:ascii="Source Sans Pro" w:eastAsiaTheme="majorEastAsia" w:hAnsi="Source Sans Pro" w:cstheme="majorBidi"/>
      <w:caps/>
      <w:color w:val="000000" w:themeColor="text1"/>
      <w:sz w:val="22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rsid w:val="00C64316"/>
    <w:pPr>
      <w:keepNext/>
      <w:keepLines/>
      <w:spacing w:after="40"/>
      <w:outlineLvl w:val="1"/>
    </w:pPr>
    <w:rPr>
      <w:rFonts w:ascii="Source Sans Pro" w:eastAsiaTheme="majorEastAsia" w:hAnsi="Source Sans Pro" w:cstheme="majorBidi"/>
      <w:bCs/>
      <w:caps/>
      <w:color w:val="404040" w:themeColor="text1" w:themeTint="BF"/>
      <w:sz w:val="2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763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472C4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F0886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="Quicksand Bold" w:eastAsiaTheme="majorEastAsia" w:hAnsi="Quicksand Bold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qFormat/>
    <w:rsid w:val="00E92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39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1439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C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5A"/>
    <w:rPr>
      <w:rFonts w:ascii="Segoe UI" w:hAnsi="Segoe UI" w:cs="Segoe UI"/>
      <w:kern w:val="20"/>
      <w:sz w:val="18"/>
      <w:szCs w:val="18"/>
    </w:rPr>
  </w:style>
  <w:style w:type="paragraph" w:customStyle="1" w:styleId="SubHeading">
    <w:name w:val="SubHeading"/>
    <w:basedOn w:val="Normal"/>
    <w:link w:val="SubHeadingChar"/>
    <w:qFormat/>
    <w:rsid w:val="00867228"/>
    <w:pPr>
      <w:autoSpaceDE w:val="0"/>
      <w:autoSpaceDN w:val="0"/>
      <w:adjustRightInd w:val="0"/>
      <w:spacing w:before="0" w:after="0" w:line="360" w:lineRule="auto"/>
      <w:ind w:left="360"/>
    </w:pPr>
    <w:rPr>
      <w:rFonts w:ascii="Source Sans Pro" w:hAnsi="Source Sans Pro" w:cstheme="majorHAnsi"/>
    </w:rPr>
  </w:style>
  <w:style w:type="character" w:customStyle="1" w:styleId="SubHeadingChar">
    <w:name w:val="SubHeading Char"/>
    <w:basedOn w:val="DefaultParagraphFont"/>
    <w:link w:val="SubHeading"/>
    <w:rsid w:val="00867228"/>
    <w:rPr>
      <w:rFonts w:ascii="Source Sans Pro" w:hAnsi="Source Sans Pro" w:cstheme="majorHAnsi"/>
      <w:kern w:val="20"/>
    </w:rPr>
  </w:style>
  <w:style w:type="character" w:customStyle="1" w:styleId="Heading2Char">
    <w:name w:val="Heading 2 Char"/>
    <w:basedOn w:val="DefaultParagraphFont"/>
    <w:link w:val="Heading2"/>
    <w:rsid w:val="009576DD"/>
    <w:rPr>
      <w:rFonts w:ascii="Source Sans Pro" w:eastAsiaTheme="majorEastAsia" w:hAnsi="Source Sans Pro" w:cstheme="majorBidi"/>
      <w:bCs/>
      <w:caps/>
      <w:color w:val="404040" w:themeColor="text1" w:themeTint="BF"/>
      <w:kern w:val="20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izt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7468D9508441E90D137FBB1921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16C4-4B9D-4404-A375-E0383F2A95E8}"/>
      </w:docPartPr>
      <w:docPartBody>
        <w:p w:rsidR="005D607F" w:rsidRDefault="00685A76">
          <w:pPr>
            <w:pStyle w:val="45B7468D9508441E90D137FBB1921806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CA3F1479CC9E4E0FA7521091BD4D4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4781A-3E00-409A-8A37-DA075B2BFC50}"/>
      </w:docPartPr>
      <w:docPartBody>
        <w:p w:rsidR="00C83F07" w:rsidRDefault="006A1E8F" w:rsidP="006A1E8F">
          <w:pPr>
            <w:pStyle w:val="CA3F1479CC9E4E0FA7521091BD4D4C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289C93E8894A049BA5DB064F43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BD4E3-6FDE-4447-8FC7-72DCE8F7E795}"/>
      </w:docPartPr>
      <w:docPartBody>
        <w:p w:rsidR="00C83F07" w:rsidRDefault="006A1E8F" w:rsidP="006A1E8F">
          <w:pPr>
            <w:pStyle w:val="29289C93E8894A049BA5DB064F43889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8DCC01382A40A79D1C6BF26FEBF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00E30-B411-4087-BBB1-78284156ED8D}"/>
      </w:docPartPr>
      <w:docPartBody>
        <w:p w:rsidR="00C83F07" w:rsidRDefault="006A1E8F" w:rsidP="006A1E8F">
          <w:pPr>
            <w:pStyle w:val="A68DCC01382A40A79D1C6BF26FEBF12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0E05B5E3F24FCCB519D7FEFAFB1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91592-0945-4E89-998E-BA84F27A39B8}"/>
      </w:docPartPr>
      <w:docPartBody>
        <w:p w:rsidR="00C83F07" w:rsidRDefault="006A1E8F" w:rsidP="006A1E8F">
          <w:pPr>
            <w:pStyle w:val="2B0E05B5E3F24FCCB519D7FEFAFB12A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36C17563F04E07B6BA581E5949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B576D-F21B-4794-8750-89F37C346BF3}"/>
      </w:docPartPr>
      <w:docPartBody>
        <w:p w:rsidR="00C83F07" w:rsidRDefault="006A1E8F" w:rsidP="006A1E8F">
          <w:pPr>
            <w:pStyle w:val="7936C17563F04E07B6BA581E5949889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3FCB81315249C09628E6A40E91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72ED0-45EF-4853-8F00-BFC3D93009CC}"/>
      </w:docPartPr>
      <w:docPartBody>
        <w:p w:rsidR="00C83F07" w:rsidRDefault="006A1E8F" w:rsidP="006A1E8F">
          <w:pPr>
            <w:pStyle w:val="3F3FCB81315249C09628E6A40E91E7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C851D0AC15476EA40D3E2F423CE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63D3-618E-4573-A5B6-4566ABA45EB8}"/>
      </w:docPartPr>
      <w:docPartBody>
        <w:p w:rsidR="00C83F07" w:rsidRDefault="006A1E8F" w:rsidP="006A1E8F">
          <w:pPr>
            <w:pStyle w:val="F4C851D0AC15476EA40D3E2F423CEB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75433D4ACD4E98BC0579FABA450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8DF63-19DB-4195-80DC-923D8523967F}"/>
      </w:docPartPr>
      <w:docPartBody>
        <w:p w:rsidR="00C83F07" w:rsidRDefault="006A1E8F" w:rsidP="006A1E8F">
          <w:pPr>
            <w:pStyle w:val="8675433D4ACD4E98BC0579FABA45044B"/>
          </w:pPr>
          <w:r>
            <w:t>[Professional or technical skills]</w:t>
          </w:r>
        </w:p>
      </w:docPartBody>
    </w:docPart>
    <w:docPart>
      <w:docPartPr>
        <w:name w:val="6845283D07D44FA2A1911180B9DB7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68805-F938-4D61-AD05-EAFDBBC36E20}"/>
      </w:docPartPr>
      <w:docPartBody>
        <w:p w:rsidR="00C83F07" w:rsidRDefault="006A1E8F" w:rsidP="006A1E8F">
          <w:pPr>
            <w:pStyle w:val="6845283D07D44FA2A1911180B9DB73D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F3E807847C42A6A393AAEFD69E0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981A9-89F8-48D7-88EE-4E57FF4A8E74}"/>
      </w:docPartPr>
      <w:docPartBody>
        <w:p w:rsidR="00C83F07" w:rsidRDefault="006A1E8F" w:rsidP="006A1E8F">
          <w:pPr>
            <w:pStyle w:val="DDF3E807847C42A6A393AAEFD69E0BA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71EEF4B6464349CC8DE5759AC1E94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02D1C-43E6-4401-9BA5-2DBC0213D403}"/>
      </w:docPartPr>
      <w:docPartBody>
        <w:p w:rsidR="006B66D4" w:rsidRDefault="00C83F07" w:rsidP="00C83F07">
          <w:pPr>
            <w:pStyle w:val="71EEF4B6464349CC8DE5759AC1E94634"/>
          </w:pPr>
          <w:r>
            <w:t>[Professional or technical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 Bold"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altName w:val="Calibri"/>
    <w:charset w:val="00"/>
    <w:family w:val="auto"/>
    <w:pitch w:val="variable"/>
    <w:sig w:usb0="20000007" w:usb1="00000001" w:usb2="00000000" w:usb3="00000000" w:csb0="00000193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554"/>
    <w:rsid w:val="00010554"/>
    <w:rsid w:val="00016A7D"/>
    <w:rsid w:val="000E0B35"/>
    <w:rsid w:val="000E0DFA"/>
    <w:rsid w:val="00220CC7"/>
    <w:rsid w:val="002F2A51"/>
    <w:rsid w:val="003125C3"/>
    <w:rsid w:val="003147A1"/>
    <w:rsid w:val="00580F59"/>
    <w:rsid w:val="005D607F"/>
    <w:rsid w:val="00685A76"/>
    <w:rsid w:val="006A1E8F"/>
    <w:rsid w:val="006B66D4"/>
    <w:rsid w:val="007302A0"/>
    <w:rsid w:val="009A33B4"/>
    <w:rsid w:val="009A7718"/>
    <w:rsid w:val="00A73654"/>
    <w:rsid w:val="00BA3E1E"/>
    <w:rsid w:val="00C83F07"/>
    <w:rsid w:val="00C95F5E"/>
    <w:rsid w:val="00DF4706"/>
    <w:rsid w:val="00F228BB"/>
    <w:rsid w:val="00F5351A"/>
    <w:rsid w:val="00F72B4B"/>
    <w:rsid w:val="00FD20EC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EB5E9FC424072987E04074101BD3F">
    <w:name w:val="BB1EB5E9FC424072987E04074101BD3F"/>
  </w:style>
  <w:style w:type="paragraph" w:customStyle="1" w:styleId="0641C8E6EA1740359E8EB7475D537E01">
    <w:name w:val="0641C8E6EA1740359E8EB7475D537E01"/>
  </w:style>
  <w:style w:type="paragraph" w:customStyle="1" w:styleId="8CE5B41A05234BB999EE422AB0511595">
    <w:name w:val="8CE5B41A05234BB999EE422AB0511595"/>
  </w:style>
  <w:style w:type="paragraph" w:customStyle="1" w:styleId="3B9559354B624C28AF668A76A4A733BD">
    <w:name w:val="3B9559354B624C28AF668A76A4A733BD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5D78AC0635A415AADD3819FB2174C4F">
    <w:name w:val="F5D78AC0635A415AADD3819FB2174C4F"/>
  </w:style>
  <w:style w:type="character" w:styleId="PlaceholderText">
    <w:name w:val="Placeholder Text"/>
    <w:basedOn w:val="DefaultParagraphFont"/>
    <w:uiPriority w:val="99"/>
    <w:semiHidden/>
    <w:rsid w:val="006A1E8F"/>
    <w:rPr>
      <w:color w:val="808080"/>
    </w:rPr>
  </w:style>
  <w:style w:type="paragraph" w:customStyle="1" w:styleId="E7485C3AA6874D94A1E35A12F99B1D58">
    <w:name w:val="E7485C3AA6874D94A1E35A12F99B1D58"/>
  </w:style>
  <w:style w:type="paragraph" w:customStyle="1" w:styleId="6F4434F384364F8289216D5AE76E584C">
    <w:name w:val="6F4434F384364F8289216D5AE76E584C"/>
  </w:style>
  <w:style w:type="paragraph" w:customStyle="1" w:styleId="563E6C4763584E60875699A5CE9B74DA">
    <w:name w:val="563E6C4763584E60875699A5CE9B74DA"/>
  </w:style>
  <w:style w:type="paragraph" w:customStyle="1" w:styleId="45FAD3D9BFFC45188631B5A6A2C9723A">
    <w:name w:val="45FAD3D9BFFC45188631B5A6A2C9723A"/>
  </w:style>
  <w:style w:type="paragraph" w:customStyle="1" w:styleId="AF7F90BEA7224C6DBD135D321EB0AAD8">
    <w:name w:val="AF7F90BEA7224C6DBD135D321EB0AAD8"/>
  </w:style>
  <w:style w:type="paragraph" w:customStyle="1" w:styleId="6516111977B144C0A9FC913707DC95D2">
    <w:name w:val="6516111977B144C0A9FC913707DC95D2"/>
  </w:style>
  <w:style w:type="paragraph" w:customStyle="1" w:styleId="81FABC88FE714FFB9D001D875B7A8749">
    <w:name w:val="81FABC88FE714FFB9D001D875B7A8749"/>
  </w:style>
  <w:style w:type="paragraph" w:customStyle="1" w:styleId="51E364D91C39458AB10516A4D601E5ED">
    <w:name w:val="51E364D91C39458AB10516A4D601E5ED"/>
  </w:style>
  <w:style w:type="paragraph" w:customStyle="1" w:styleId="309529FB0F6046E3A5CF44962BB0EC63">
    <w:name w:val="309529FB0F6046E3A5CF44962BB0EC63"/>
  </w:style>
  <w:style w:type="paragraph" w:customStyle="1" w:styleId="5D22BC048C684B129E884E6AB8BE4A00">
    <w:name w:val="5D22BC048C684B129E884E6AB8BE4A00"/>
  </w:style>
  <w:style w:type="paragraph" w:customStyle="1" w:styleId="45B7468D9508441E90D137FBB1921806">
    <w:name w:val="45B7468D9508441E90D137FBB1921806"/>
  </w:style>
  <w:style w:type="paragraph" w:customStyle="1" w:styleId="AED1688DB562455782598E15ED66FCBE">
    <w:name w:val="AED1688DB562455782598E15ED66FCBE"/>
  </w:style>
  <w:style w:type="paragraph" w:customStyle="1" w:styleId="6CD6ACB97925417C983717CCE8B4B453">
    <w:name w:val="6CD6ACB97925417C983717CCE8B4B453"/>
  </w:style>
  <w:style w:type="paragraph" w:customStyle="1" w:styleId="0989C88108DD4229A07EE3C386B75025">
    <w:name w:val="0989C88108DD4229A07EE3C386B75025"/>
  </w:style>
  <w:style w:type="paragraph" w:customStyle="1" w:styleId="C8C28877A5C5493FB8D985D6A9BE0ED0">
    <w:name w:val="C8C28877A5C5493FB8D985D6A9BE0ED0"/>
    <w:rsid w:val="00010554"/>
  </w:style>
  <w:style w:type="paragraph" w:customStyle="1" w:styleId="9576C2C8B4924CF484735F9305B7977D">
    <w:name w:val="9576C2C8B4924CF484735F9305B7977D"/>
    <w:rsid w:val="00010554"/>
  </w:style>
  <w:style w:type="paragraph" w:customStyle="1" w:styleId="94A7ACC68B9D4801868FE8C28101C550">
    <w:name w:val="94A7ACC68B9D4801868FE8C28101C550"/>
    <w:rsid w:val="00010554"/>
  </w:style>
  <w:style w:type="paragraph" w:customStyle="1" w:styleId="30D1F624361A4DC2B4C27AFF0865AC28">
    <w:name w:val="30D1F624361A4DC2B4C27AFF0865AC28"/>
    <w:rsid w:val="00010554"/>
  </w:style>
  <w:style w:type="paragraph" w:customStyle="1" w:styleId="28D42B1570834CC7A926EC9157B82D2E">
    <w:name w:val="28D42B1570834CC7A926EC9157B82D2E"/>
    <w:rsid w:val="00010554"/>
  </w:style>
  <w:style w:type="paragraph" w:customStyle="1" w:styleId="1444163C8F68442CB7ABF717953CAA69">
    <w:name w:val="1444163C8F68442CB7ABF717953CAA69"/>
    <w:rsid w:val="00010554"/>
  </w:style>
  <w:style w:type="paragraph" w:customStyle="1" w:styleId="F103231418814DFCB7192B9FD9E61146">
    <w:name w:val="F103231418814DFCB7192B9FD9E61146"/>
    <w:rsid w:val="00010554"/>
  </w:style>
  <w:style w:type="paragraph" w:customStyle="1" w:styleId="92F997369488427B97BFD48E2A7E1BFF">
    <w:name w:val="92F997369488427B97BFD48E2A7E1BFF"/>
    <w:rsid w:val="00010554"/>
  </w:style>
  <w:style w:type="paragraph" w:customStyle="1" w:styleId="5063D47FD54045959533CC41699165A2">
    <w:name w:val="5063D47FD54045959533CC41699165A2"/>
    <w:rsid w:val="00010554"/>
  </w:style>
  <w:style w:type="paragraph" w:customStyle="1" w:styleId="E8BE154C59F34AFBA8034FE9A90B2828">
    <w:name w:val="E8BE154C59F34AFBA8034FE9A90B2828"/>
    <w:rsid w:val="00010554"/>
  </w:style>
  <w:style w:type="paragraph" w:customStyle="1" w:styleId="48101885BDB14CAFAF8C290AFF568EAE">
    <w:name w:val="48101885BDB14CAFAF8C290AFF568EAE"/>
    <w:rsid w:val="00010554"/>
  </w:style>
  <w:style w:type="paragraph" w:customStyle="1" w:styleId="98605A22450F411486B51B6B9C6656CD">
    <w:name w:val="98605A22450F411486B51B6B9C6656CD"/>
    <w:rsid w:val="00010554"/>
  </w:style>
  <w:style w:type="paragraph" w:customStyle="1" w:styleId="3149CED4F8854AB0B26470F4C782DACC">
    <w:name w:val="3149CED4F8854AB0B26470F4C782DACC"/>
    <w:rsid w:val="00010554"/>
  </w:style>
  <w:style w:type="paragraph" w:customStyle="1" w:styleId="EA96BD67A869476691CE02F612C23523">
    <w:name w:val="EA96BD67A869476691CE02F612C23523"/>
    <w:rsid w:val="00010554"/>
  </w:style>
  <w:style w:type="paragraph" w:customStyle="1" w:styleId="113229B7B70F444BA342AABC86BB43C2">
    <w:name w:val="113229B7B70F444BA342AABC86BB43C2"/>
    <w:rsid w:val="00010554"/>
  </w:style>
  <w:style w:type="paragraph" w:customStyle="1" w:styleId="1A8145D2670A4DB49464439AF5BFCBBD">
    <w:name w:val="1A8145D2670A4DB49464439AF5BFCBBD"/>
    <w:rsid w:val="00010554"/>
  </w:style>
  <w:style w:type="paragraph" w:customStyle="1" w:styleId="55817DB4E5DB45D0AC642CD3D6F30711">
    <w:name w:val="55817DB4E5DB45D0AC642CD3D6F30711"/>
    <w:rsid w:val="00010554"/>
  </w:style>
  <w:style w:type="paragraph" w:customStyle="1" w:styleId="D3D084B88B9A4980B39794A1AEC85DCE">
    <w:name w:val="D3D084B88B9A4980B39794A1AEC85DCE"/>
    <w:rsid w:val="00010554"/>
  </w:style>
  <w:style w:type="paragraph" w:customStyle="1" w:styleId="E748FB82BC4D452C82DDF63F8ACE51C2">
    <w:name w:val="E748FB82BC4D452C82DDF63F8ACE51C2"/>
    <w:rsid w:val="00010554"/>
  </w:style>
  <w:style w:type="paragraph" w:customStyle="1" w:styleId="2E4893BE24FE45E5AB6E6DDD2F120074">
    <w:name w:val="2E4893BE24FE45E5AB6E6DDD2F120074"/>
    <w:rsid w:val="00010554"/>
  </w:style>
  <w:style w:type="paragraph" w:customStyle="1" w:styleId="3ABF2BFF873F43B6B54BC3756EFD7DDF">
    <w:name w:val="3ABF2BFF873F43B6B54BC3756EFD7DDF"/>
    <w:rsid w:val="00010554"/>
  </w:style>
  <w:style w:type="paragraph" w:customStyle="1" w:styleId="8160BC27E1D44C73BEC4EFC0776A192C">
    <w:name w:val="8160BC27E1D44C73BEC4EFC0776A192C"/>
    <w:rsid w:val="00010554"/>
  </w:style>
  <w:style w:type="paragraph" w:customStyle="1" w:styleId="D307841E8EA34D61A9D717A071365452">
    <w:name w:val="D307841E8EA34D61A9D717A071365452"/>
    <w:rsid w:val="00010554"/>
  </w:style>
  <w:style w:type="paragraph" w:customStyle="1" w:styleId="BCEE92D6997F4B4D90E59CB3BD6EC4CA">
    <w:name w:val="BCEE92D6997F4B4D90E59CB3BD6EC4CA"/>
    <w:rsid w:val="00010554"/>
  </w:style>
  <w:style w:type="paragraph" w:customStyle="1" w:styleId="7E179790C9724E0EB149750E96B47C72">
    <w:name w:val="7E179790C9724E0EB149750E96B47C72"/>
    <w:rsid w:val="00010554"/>
  </w:style>
  <w:style w:type="paragraph" w:customStyle="1" w:styleId="3EE9D11639D84C55BCE359607CEFE540">
    <w:name w:val="3EE9D11639D84C55BCE359607CEFE540"/>
    <w:rsid w:val="00010554"/>
  </w:style>
  <w:style w:type="paragraph" w:customStyle="1" w:styleId="D8B62C0E011B41418CB220D964AA1A52">
    <w:name w:val="D8B62C0E011B41418CB220D964AA1A52"/>
    <w:rsid w:val="00010554"/>
  </w:style>
  <w:style w:type="paragraph" w:customStyle="1" w:styleId="9E1C9116A0AC4EE09D6385AD9EEE2744">
    <w:name w:val="9E1C9116A0AC4EE09D6385AD9EEE2744"/>
    <w:rsid w:val="00010554"/>
  </w:style>
  <w:style w:type="paragraph" w:customStyle="1" w:styleId="4F3D6EC1799445739E958E2390368EF6">
    <w:name w:val="4F3D6EC1799445739E958E2390368EF6"/>
    <w:rsid w:val="00010554"/>
  </w:style>
  <w:style w:type="paragraph" w:customStyle="1" w:styleId="4D70BFF8F3FE4E4A98B417715E486FEE">
    <w:name w:val="4D70BFF8F3FE4E4A98B417715E486FEE"/>
    <w:rsid w:val="00010554"/>
  </w:style>
  <w:style w:type="paragraph" w:customStyle="1" w:styleId="25DCFA5425934CA1BAD48FDD7EB6E5A7">
    <w:name w:val="25DCFA5425934CA1BAD48FDD7EB6E5A7"/>
    <w:rsid w:val="00010554"/>
  </w:style>
  <w:style w:type="paragraph" w:customStyle="1" w:styleId="05447144662B4D7D8E2BB6FC401A8B98">
    <w:name w:val="05447144662B4D7D8E2BB6FC401A8B98"/>
    <w:rsid w:val="00010554"/>
  </w:style>
  <w:style w:type="paragraph" w:customStyle="1" w:styleId="3CD210C3DCEE4DDBB17F45D6A76BBC39">
    <w:name w:val="3CD210C3DCEE4DDBB17F45D6A76BBC39"/>
    <w:rsid w:val="00010554"/>
  </w:style>
  <w:style w:type="paragraph" w:customStyle="1" w:styleId="F34077C966124D5C911D3F11B2C220C6">
    <w:name w:val="F34077C966124D5C911D3F11B2C220C6"/>
    <w:rsid w:val="00010554"/>
  </w:style>
  <w:style w:type="paragraph" w:customStyle="1" w:styleId="BEED5761170941C0B7AD6E8C73941A06">
    <w:name w:val="BEED5761170941C0B7AD6E8C73941A06"/>
    <w:rsid w:val="00010554"/>
  </w:style>
  <w:style w:type="paragraph" w:customStyle="1" w:styleId="05405B8A98664AED944E4951376132E9">
    <w:name w:val="05405B8A98664AED944E4951376132E9"/>
    <w:rsid w:val="00010554"/>
  </w:style>
  <w:style w:type="paragraph" w:customStyle="1" w:styleId="DD7B1D55F6D841929A0792C3492B8E57">
    <w:name w:val="DD7B1D55F6D841929A0792C3492B8E57"/>
    <w:rsid w:val="00010554"/>
  </w:style>
  <w:style w:type="paragraph" w:customStyle="1" w:styleId="F1D7B269FC34452FA37C78980F682F02">
    <w:name w:val="F1D7B269FC34452FA37C78980F682F02"/>
    <w:rsid w:val="00010554"/>
  </w:style>
  <w:style w:type="paragraph" w:customStyle="1" w:styleId="3DCD1530A31842F594BEDF1352877B34">
    <w:name w:val="3DCD1530A31842F594BEDF1352877B34"/>
    <w:rsid w:val="00010554"/>
  </w:style>
  <w:style w:type="paragraph" w:customStyle="1" w:styleId="8478A406C59745E18231D73991FB8EA8">
    <w:name w:val="8478A406C59745E18231D73991FB8EA8"/>
    <w:rsid w:val="00010554"/>
  </w:style>
  <w:style w:type="paragraph" w:customStyle="1" w:styleId="3EDF468F4B274D3CAB8C9A100BA53A65">
    <w:name w:val="3EDF468F4B274D3CAB8C9A100BA53A65"/>
    <w:rsid w:val="00010554"/>
  </w:style>
  <w:style w:type="paragraph" w:customStyle="1" w:styleId="A1C59547817C46AA871165ECE5FC1A10">
    <w:name w:val="A1C59547817C46AA871165ECE5FC1A10"/>
    <w:rsid w:val="00010554"/>
  </w:style>
  <w:style w:type="paragraph" w:customStyle="1" w:styleId="C59D420B484A48559CEA1115B1EECA4A">
    <w:name w:val="C59D420B484A48559CEA1115B1EECA4A"/>
    <w:rsid w:val="00010554"/>
  </w:style>
  <w:style w:type="paragraph" w:customStyle="1" w:styleId="FA341ADADF3D47AA9F4535FAFF5C3E38">
    <w:name w:val="FA341ADADF3D47AA9F4535FAFF5C3E38"/>
    <w:rsid w:val="00010554"/>
  </w:style>
  <w:style w:type="paragraph" w:customStyle="1" w:styleId="52F04C56789443B585FAF723FF3BF8BF">
    <w:name w:val="52F04C56789443B585FAF723FF3BF8BF"/>
    <w:rsid w:val="00010554"/>
  </w:style>
  <w:style w:type="paragraph" w:customStyle="1" w:styleId="C82015E741A54020B3FF511FB1F4F191">
    <w:name w:val="C82015E741A54020B3FF511FB1F4F191"/>
    <w:rsid w:val="00010554"/>
  </w:style>
  <w:style w:type="paragraph" w:customStyle="1" w:styleId="C5225F72B568497DB041CF0F231F4D4B">
    <w:name w:val="C5225F72B568497DB041CF0F231F4D4B"/>
    <w:rsid w:val="00010554"/>
  </w:style>
  <w:style w:type="paragraph" w:customStyle="1" w:styleId="4844486D45954A818771F8FC9A821477">
    <w:name w:val="4844486D45954A818771F8FC9A821477"/>
    <w:rsid w:val="00010554"/>
  </w:style>
  <w:style w:type="paragraph" w:customStyle="1" w:styleId="F36D1AA7F8844DE0B9F9063217547F61">
    <w:name w:val="F36D1AA7F8844DE0B9F9063217547F61"/>
    <w:rsid w:val="00010554"/>
  </w:style>
  <w:style w:type="paragraph" w:customStyle="1" w:styleId="C7F039A4255540ECB178E59A96829D01">
    <w:name w:val="C7F039A4255540ECB178E59A96829D01"/>
    <w:rsid w:val="00010554"/>
  </w:style>
  <w:style w:type="paragraph" w:customStyle="1" w:styleId="23BDCE204CCC46B5A5CE45598F30846D">
    <w:name w:val="23BDCE204CCC46B5A5CE45598F30846D"/>
    <w:rsid w:val="00010554"/>
  </w:style>
  <w:style w:type="paragraph" w:customStyle="1" w:styleId="BC3825A29D0542A78E4D8015421D44BC">
    <w:name w:val="BC3825A29D0542A78E4D8015421D44BC"/>
    <w:rsid w:val="00010554"/>
  </w:style>
  <w:style w:type="paragraph" w:customStyle="1" w:styleId="DDACC73642164067B99395D61A370000">
    <w:name w:val="DDACC73642164067B99395D61A370000"/>
    <w:rsid w:val="00010554"/>
  </w:style>
  <w:style w:type="paragraph" w:customStyle="1" w:styleId="A138BCEB79164B6BBD96CC5EFAC74998">
    <w:name w:val="A138BCEB79164B6BBD96CC5EFAC74998"/>
    <w:rsid w:val="00010554"/>
  </w:style>
  <w:style w:type="paragraph" w:customStyle="1" w:styleId="433B2D011E204EA3990A5C5B780CEBE7">
    <w:name w:val="433B2D011E204EA3990A5C5B780CEBE7"/>
    <w:rsid w:val="00010554"/>
  </w:style>
  <w:style w:type="paragraph" w:customStyle="1" w:styleId="92DA3C2AB5F14DA0A5F4E0BFD6DF7AC3">
    <w:name w:val="92DA3C2AB5F14DA0A5F4E0BFD6DF7AC3"/>
    <w:rsid w:val="00010554"/>
  </w:style>
  <w:style w:type="paragraph" w:customStyle="1" w:styleId="FF824004F407438EB6E9F36A0D71F846">
    <w:name w:val="FF824004F407438EB6E9F36A0D71F846"/>
    <w:rsid w:val="00010554"/>
  </w:style>
  <w:style w:type="paragraph" w:customStyle="1" w:styleId="1A2FBA5D561F41B1B97933860938D1FD">
    <w:name w:val="1A2FBA5D561F41B1B97933860938D1FD"/>
    <w:rsid w:val="00010554"/>
  </w:style>
  <w:style w:type="paragraph" w:customStyle="1" w:styleId="E076E8929CF046069AF72B91E836AD8A">
    <w:name w:val="E076E8929CF046069AF72B91E836AD8A"/>
    <w:rsid w:val="00010554"/>
  </w:style>
  <w:style w:type="paragraph" w:customStyle="1" w:styleId="90AD236089C34EA996ED42E3DF678C66">
    <w:name w:val="90AD236089C34EA996ED42E3DF678C66"/>
    <w:rsid w:val="00010554"/>
  </w:style>
  <w:style w:type="paragraph" w:customStyle="1" w:styleId="02502492BEE24E53A506E6356F833CE1">
    <w:name w:val="02502492BEE24E53A506E6356F833CE1"/>
    <w:rsid w:val="00010554"/>
  </w:style>
  <w:style w:type="paragraph" w:customStyle="1" w:styleId="AA8A8183F74644A9AC0C0DC1C358359B">
    <w:name w:val="AA8A8183F74644A9AC0C0DC1C358359B"/>
    <w:rsid w:val="00010554"/>
  </w:style>
  <w:style w:type="paragraph" w:customStyle="1" w:styleId="2B78101332DD4C97851D4C2208C07D56">
    <w:name w:val="2B78101332DD4C97851D4C2208C07D56"/>
    <w:rsid w:val="00010554"/>
  </w:style>
  <w:style w:type="paragraph" w:customStyle="1" w:styleId="FA7463FABE0E4C80AC0820FAA88985B8">
    <w:name w:val="FA7463FABE0E4C80AC0820FAA88985B8"/>
    <w:rsid w:val="00010554"/>
  </w:style>
  <w:style w:type="paragraph" w:customStyle="1" w:styleId="E466A13C6EED453DACE74FD36EF04F59">
    <w:name w:val="E466A13C6EED453DACE74FD36EF04F59"/>
    <w:rsid w:val="00010554"/>
  </w:style>
  <w:style w:type="paragraph" w:customStyle="1" w:styleId="B5477B350FE94F2F9125BF894AC22AED">
    <w:name w:val="B5477B350FE94F2F9125BF894AC22AED"/>
    <w:rsid w:val="00010554"/>
  </w:style>
  <w:style w:type="paragraph" w:customStyle="1" w:styleId="CA828CB97E394FBAB2B23E0AD42A9C57">
    <w:name w:val="CA828CB97E394FBAB2B23E0AD42A9C57"/>
    <w:rsid w:val="00010554"/>
  </w:style>
  <w:style w:type="paragraph" w:customStyle="1" w:styleId="8FAEE144A6E04CE887E7F922A3953D4D">
    <w:name w:val="8FAEE144A6E04CE887E7F922A3953D4D"/>
    <w:rsid w:val="00010554"/>
  </w:style>
  <w:style w:type="paragraph" w:customStyle="1" w:styleId="0A072DCC60FC456AB7F086FDB27AA509">
    <w:name w:val="0A072DCC60FC456AB7F086FDB27AA509"/>
    <w:rsid w:val="00010554"/>
  </w:style>
  <w:style w:type="paragraph" w:customStyle="1" w:styleId="D9039CD8347242B18F85FE4A6483F938">
    <w:name w:val="D9039CD8347242B18F85FE4A6483F938"/>
    <w:rsid w:val="00010554"/>
  </w:style>
  <w:style w:type="paragraph" w:customStyle="1" w:styleId="717E494C5EC741F2B8EE637B634E9A24">
    <w:name w:val="717E494C5EC741F2B8EE637B634E9A24"/>
    <w:rsid w:val="00010554"/>
  </w:style>
  <w:style w:type="paragraph" w:customStyle="1" w:styleId="7AB9953E154847D0BFFA96E9D74DDBBE">
    <w:name w:val="7AB9953E154847D0BFFA96E9D74DDBBE"/>
    <w:rsid w:val="00010554"/>
  </w:style>
  <w:style w:type="paragraph" w:customStyle="1" w:styleId="5184761416444DA698469F41D7A2FE99">
    <w:name w:val="5184761416444DA698469F41D7A2FE99"/>
    <w:rsid w:val="00010554"/>
  </w:style>
  <w:style w:type="paragraph" w:customStyle="1" w:styleId="A3ED2348C8B74AECB5832003F113146F">
    <w:name w:val="A3ED2348C8B74AECB5832003F113146F"/>
    <w:rsid w:val="00010554"/>
  </w:style>
  <w:style w:type="paragraph" w:customStyle="1" w:styleId="68BBD2ECD1944A20B5F681CCDCD6FF4F">
    <w:name w:val="68BBD2ECD1944A20B5F681CCDCD6FF4F"/>
    <w:rsid w:val="00010554"/>
  </w:style>
  <w:style w:type="paragraph" w:customStyle="1" w:styleId="EF18DEE8A884486EB08CBB411BD641FC">
    <w:name w:val="EF18DEE8A884486EB08CBB411BD641FC"/>
    <w:rsid w:val="00010554"/>
  </w:style>
  <w:style w:type="paragraph" w:customStyle="1" w:styleId="6168BD64531F46658CC32D09A3723EC9">
    <w:name w:val="6168BD64531F46658CC32D09A3723EC9"/>
    <w:rsid w:val="00010554"/>
  </w:style>
  <w:style w:type="paragraph" w:customStyle="1" w:styleId="30E5A2C272EC4307819393A1A8D8061C">
    <w:name w:val="30E5A2C272EC4307819393A1A8D8061C"/>
    <w:rsid w:val="00010554"/>
  </w:style>
  <w:style w:type="paragraph" w:customStyle="1" w:styleId="70ADF2B8DF064CA2BE35F33E095ADAEF">
    <w:name w:val="70ADF2B8DF064CA2BE35F33E095ADAEF"/>
    <w:rsid w:val="00010554"/>
  </w:style>
  <w:style w:type="paragraph" w:customStyle="1" w:styleId="5C536CAECA2B4B6BBF3699E1CAED21FD">
    <w:name w:val="5C536CAECA2B4B6BBF3699E1CAED21FD"/>
    <w:rsid w:val="00010554"/>
  </w:style>
  <w:style w:type="paragraph" w:customStyle="1" w:styleId="E9E5FF116EEE4982A873917B324987E4">
    <w:name w:val="E9E5FF116EEE4982A873917B324987E4"/>
    <w:rsid w:val="00010554"/>
  </w:style>
  <w:style w:type="paragraph" w:customStyle="1" w:styleId="19605ADC8268438B8359D28EBE81E9B7">
    <w:name w:val="19605ADC8268438B8359D28EBE81E9B7"/>
    <w:rsid w:val="00010554"/>
  </w:style>
  <w:style w:type="paragraph" w:customStyle="1" w:styleId="ED60B1E719A94473BCA9ABA565BBB0A6">
    <w:name w:val="ED60B1E719A94473BCA9ABA565BBB0A6"/>
    <w:rsid w:val="00010554"/>
  </w:style>
  <w:style w:type="paragraph" w:customStyle="1" w:styleId="0AA18A8D8A784C04ADD085B58A4CB5B3">
    <w:name w:val="0AA18A8D8A784C04ADD085B58A4CB5B3"/>
    <w:rsid w:val="00010554"/>
  </w:style>
  <w:style w:type="paragraph" w:customStyle="1" w:styleId="8B06992F2A4C4CA49F86F894E8F68AA7">
    <w:name w:val="8B06992F2A4C4CA49F86F894E8F68AA7"/>
    <w:rsid w:val="00010554"/>
  </w:style>
  <w:style w:type="paragraph" w:customStyle="1" w:styleId="566DA06A18304EB6887733D9A5CE69EE">
    <w:name w:val="566DA06A18304EB6887733D9A5CE69EE"/>
    <w:rsid w:val="00010554"/>
  </w:style>
  <w:style w:type="paragraph" w:customStyle="1" w:styleId="9BCFC5AD9AE74580AA15856C378E1945">
    <w:name w:val="9BCFC5AD9AE74580AA15856C378E1945"/>
    <w:rsid w:val="00010554"/>
  </w:style>
  <w:style w:type="paragraph" w:customStyle="1" w:styleId="35810A2E8DE64593B56ED071BC09C196">
    <w:name w:val="35810A2E8DE64593B56ED071BC09C196"/>
    <w:rsid w:val="00010554"/>
  </w:style>
  <w:style w:type="paragraph" w:customStyle="1" w:styleId="B6B6D0AB407B4173B08A34D2BD896F14">
    <w:name w:val="B6B6D0AB407B4173B08A34D2BD896F14"/>
    <w:rsid w:val="00010554"/>
  </w:style>
  <w:style w:type="paragraph" w:customStyle="1" w:styleId="7455B42D132443FCB56FD550C1B0D2FF">
    <w:name w:val="7455B42D132443FCB56FD550C1B0D2FF"/>
    <w:rsid w:val="00010554"/>
  </w:style>
  <w:style w:type="paragraph" w:customStyle="1" w:styleId="AA7C00B4AA204075B18668509EAC69EA">
    <w:name w:val="AA7C00B4AA204075B18668509EAC69EA"/>
    <w:rsid w:val="00010554"/>
  </w:style>
  <w:style w:type="paragraph" w:customStyle="1" w:styleId="D24B68C1040C4931973CDA03215FF8ED">
    <w:name w:val="D24B68C1040C4931973CDA03215FF8ED"/>
    <w:rsid w:val="00010554"/>
  </w:style>
  <w:style w:type="paragraph" w:customStyle="1" w:styleId="F532915EE88F4BC784DDA7F24CC32749">
    <w:name w:val="F532915EE88F4BC784DDA7F24CC32749"/>
    <w:rsid w:val="00010554"/>
  </w:style>
  <w:style w:type="paragraph" w:customStyle="1" w:styleId="60A1816B293E4B70A70E38AA926726B1">
    <w:name w:val="60A1816B293E4B70A70E38AA926726B1"/>
    <w:rsid w:val="00010554"/>
  </w:style>
  <w:style w:type="paragraph" w:customStyle="1" w:styleId="37DB1E72FFA24D33BCD84000E53CF349">
    <w:name w:val="37DB1E72FFA24D33BCD84000E53CF349"/>
    <w:rsid w:val="00010554"/>
  </w:style>
  <w:style w:type="paragraph" w:customStyle="1" w:styleId="2F00449E9E914F41A4D3AC01887B1BA1">
    <w:name w:val="2F00449E9E914F41A4D3AC01887B1BA1"/>
    <w:rsid w:val="00010554"/>
  </w:style>
  <w:style w:type="paragraph" w:customStyle="1" w:styleId="F6CBC55F896D4158B8D36B2D87166624">
    <w:name w:val="F6CBC55F896D4158B8D36B2D87166624"/>
    <w:rsid w:val="00010554"/>
  </w:style>
  <w:style w:type="paragraph" w:customStyle="1" w:styleId="85C8296958194D30AEC6F2A29FE95520">
    <w:name w:val="85C8296958194D30AEC6F2A29FE95520"/>
    <w:rsid w:val="00010554"/>
  </w:style>
  <w:style w:type="paragraph" w:customStyle="1" w:styleId="1C4C45282188438B9710F167E879FE03">
    <w:name w:val="1C4C45282188438B9710F167E879FE03"/>
    <w:rsid w:val="00010554"/>
  </w:style>
  <w:style w:type="paragraph" w:customStyle="1" w:styleId="34C13485F43847FFA407C3692375E8C8">
    <w:name w:val="34C13485F43847FFA407C3692375E8C8"/>
    <w:rsid w:val="00010554"/>
  </w:style>
  <w:style w:type="paragraph" w:customStyle="1" w:styleId="F7FC56F73D5E4E24A0BE9BA64DE15174">
    <w:name w:val="F7FC56F73D5E4E24A0BE9BA64DE15174"/>
    <w:rsid w:val="005D607F"/>
  </w:style>
  <w:style w:type="paragraph" w:customStyle="1" w:styleId="C447BD734DEF40C49FD90F5FA675D292">
    <w:name w:val="C447BD734DEF40C49FD90F5FA675D292"/>
    <w:rsid w:val="005D607F"/>
  </w:style>
  <w:style w:type="paragraph" w:customStyle="1" w:styleId="5C6E3277E30C4353A3996FEE57B69438">
    <w:name w:val="5C6E3277E30C4353A3996FEE57B69438"/>
    <w:rsid w:val="005D607F"/>
  </w:style>
  <w:style w:type="paragraph" w:customStyle="1" w:styleId="BAC05C33D7B94AE68EBB451B5930AD7C">
    <w:name w:val="BAC05C33D7B94AE68EBB451B5930AD7C"/>
    <w:rsid w:val="005D607F"/>
  </w:style>
  <w:style w:type="paragraph" w:customStyle="1" w:styleId="5E9280062DEF4357B03C684CD305D92B">
    <w:name w:val="5E9280062DEF4357B03C684CD305D92B"/>
    <w:rsid w:val="005D607F"/>
  </w:style>
  <w:style w:type="paragraph" w:customStyle="1" w:styleId="2C02A8A70B0448338783DEFAC88A5059">
    <w:name w:val="2C02A8A70B0448338783DEFAC88A5059"/>
    <w:rsid w:val="005D607F"/>
  </w:style>
  <w:style w:type="paragraph" w:customStyle="1" w:styleId="4373755B4BE348E4A44169B5855E9CE7">
    <w:name w:val="4373755B4BE348E4A44169B5855E9CE7"/>
    <w:rsid w:val="005D607F"/>
  </w:style>
  <w:style w:type="paragraph" w:customStyle="1" w:styleId="F212CFDEB65B40CCB65F30D71BFF3011">
    <w:name w:val="F212CFDEB65B40CCB65F30D71BFF3011"/>
    <w:rsid w:val="005D607F"/>
  </w:style>
  <w:style w:type="paragraph" w:customStyle="1" w:styleId="FF291E94D5FE4C3F8F4FB7ED1EE96258">
    <w:name w:val="FF291E94D5FE4C3F8F4FB7ED1EE96258"/>
    <w:rsid w:val="000E0DFA"/>
  </w:style>
  <w:style w:type="paragraph" w:customStyle="1" w:styleId="5DEBCDD868114ECC83A324CB4E956DD3">
    <w:name w:val="5DEBCDD868114ECC83A324CB4E956DD3"/>
    <w:rsid w:val="000E0DFA"/>
  </w:style>
  <w:style w:type="paragraph" w:customStyle="1" w:styleId="1D321C3538AC4F2683B7FE64FF76F39E">
    <w:name w:val="1D321C3538AC4F2683B7FE64FF76F39E"/>
    <w:rsid w:val="000E0DFA"/>
  </w:style>
  <w:style w:type="paragraph" w:customStyle="1" w:styleId="DD7025E019114A9CB6EBA07B6947B4C4">
    <w:name w:val="DD7025E019114A9CB6EBA07B6947B4C4"/>
    <w:rsid w:val="000E0DFA"/>
  </w:style>
  <w:style w:type="paragraph" w:customStyle="1" w:styleId="D299F73A2A3C4A668799DBECFC90EDDA">
    <w:name w:val="D299F73A2A3C4A668799DBECFC90EDDA"/>
    <w:rsid w:val="000E0DFA"/>
  </w:style>
  <w:style w:type="paragraph" w:customStyle="1" w:styleId="A1A35FB0C0E0460888612ADCFBA97F0F">
    <w:name w:val="A1A35FB0C0E0460888612ADCFBA97F0F"/>
    <w:rsid w:val="00016A7D"/>
  </w:style>
  <w:style w:type="paragraph" w:customStyle="1" w:styleId="230710C3A44648BC8D1A62DB1631356C">
    <w:name w:val="230710C3A44648BC8D1A62DB1631356C"/>
    <w:rsid w:val="00016A7D"/>
  </w:style>
  <w:style w:type="paragraph" w:customStyle="1" w:styleId="7A1CDEA1C9EE466E80F98961F5A64C78">
    <w:name w:val="7A1CDEA1C9EE466E80F98961F5A64C78"/>
    <w:rsid w:val="00016A7D"/>
  </w:style>
  <w:style w:type="paragraph" w:customStyle="1" w:styleId="2A7A716E8001401AAFE8D28E342E14F7">
    <w:name w:val="2A7A716E8001401AAFE8D28E342E14F7"/>
    <w:rsid w:val="00016A7D"/>
  </w:style>
  <w:style w:type="paragraph" w:customStyle="1" w:styleId="4754CF489F294B0C86013A14A4060DA4">
    <w:name w:val="4754CF489F294B0C86013A14A4060DA4"/>
    <w:rsid w:val="00016A7D"/>
  </w:style>
  <w:style w:type="paragraph" w:customStyle="1" w:styleId="03CB35CEA1FE415B9AF94588E4B7B810">
    <w:name w:val="03CB35CEA1FE415B9AF94588E4B7B810"/>
    <w:rsid w:val="00016A7D"/>
  </w:style>
  <w:style w:type="paragraph" w:customStyle="1" w:styleId="972C99D6F8AE429CBAAD55CE028A608F">
    <w:name w:val="972C99D6F8AE429CBAAD55CE028A608F"/>
    <w:rsid w:val="00F228BB"/>
  </w:style>
  <w:style w:type="paragraph" w:customStyle="1" w:styleId="6949EFFD3B244A7CBEFD0BB488001316">
    <w:name w:val="6949EFFD3B244A7CBEFD0BB488001316"/>
    <w:rsid w:val="00F228BB"/>
  </w:style>
  <w:style w:type="paragraph" w:customStyle="1" w:styleId="5495329822B048C29FAD0378BFF1398A">
    <w:name w:val="5495329822B048C29FAD0378BFF1398A"/>
    <w:rsid w:val="00F228BB"/>
  </w:style>
  <w:style w:type="paragraph" w:customStyle="1" w:styleId="8870156889D3428ABB3891080763C3E0">
    <w:name w:val="8870156889D3428ABB3891080763C3E0"/>
    <w:rsid w:val="00F228BB"/>
  </w:style>
  <w:style w:type="paragraph" w:customStyle="1" w:styleId="DBD6D36BB79E4296B211F47D569A9670">
    <w:name w:val="DBD6D36BB79E4296B211F47D569A9670"/>
    <w:rsid w:val="00F228BB"/>
  </w:style>
  <w:style w:type="paragraph" w:customStyle="1" w:styleId="6F9F4C813E1E4881B50098C8A7518FC9">
    <w:name w:val="6F9F4C813E1E4881B50098C8A7518FC9"/>
    <w:rsid w:val="00F228BB"/>
  </w:style>
  <w:style w:type="paragraph" w:customStyle="1" w:styleId="1436A0D74AA4429B8917FF66AC551056">
    <w:name w:val="1436A0D74AA4429B8917FF66AC551056"/>
    <w:rsid w:val="00F228BB"/>
  </w:style>
  <w:style w:type="paragraph" w:customStyle="1" w:styleId="66E773D544B648C990082AB71C81E64A">
    <w:name w:val="66E773D544B648C990082AB71C81E64A"/>
    <w:rsid w:val="00F228BB"/>
  </w:style>
  <w:style w:type="paragraph" w:customStyle="1" w:styleId="BDB2F5DFC737466082B3C0C076E1E11A">
    <w:name w:val="BDB2F5DFC737466082B3C0C076E1E11A"/>
    <w:rsid w:val="00F228BB"/>
  </w:style>
  <w:style w:type="paragraph" w:customStyle="1" w:styleId="5E053C903C20499CAD5EE1707BB60D59">
    <w:name w:val="5E053C903C20499CAD5EE1707BB60D59"/>
    <w:rsid w:val="00F228BB"/>
  </w:style>
  <w:style w:type="paragraph" w:customStyle="1" w:styleId="E370C9B4CF9546048F4B7293D76B8915">
    <w:name w:val="E370C9B4CF9546048F4B7293D76B8915"/>
    <w:rsid w:val="00F228BB"/>
  </w:style>
  <w:style w:type="paragraph" w:customStyle="1" w:styleId="A61C9413012F42B8BA11C8C05AF8C072">
    <w:name w:val="A61C9413012F42B8BA11C8C05AF8C072"/>
    <w:rsid w:val="00F228BB"/>
  </w:style>
  <w:style w:type="paragraph" w:customStyle="1" w:styleId="6593348E9FA54654A56ADAE640B0E4A5">
    <w:name w:val="6593348E9FA54654A56ADAE640B0E4A5"/>
    <w:rsid w:val="00F228BB"/>
  </w:style>
  <w:style w:type="paragraph" w:customStyle="1" w:styleId="02E2C5B19E754BAFA40CAE8ABF6369BB">
    <w:name w:val="02E2C5B19E754BAFA40CAE8ABF6369BB"/>
    <w:rsid w:val="00F228BB"/>
  </w:style>
  <w:style w:type="paragraph" w:customStyle="1" w:styleId="7477E299D76345DE81991E5ED677C4B0">
    <w:name w:val="7477E299D76345DE81991E5ED677C4B0"/>
    <w:rsid w:val="00F228BB"/>
  </w:style>
  <w:style w:type="paragraph" w:customStyle="1" w:styleId="15EAFAE6797940789643F56F41CC8661">
    <w:name w:val="15EAFAE6797940789643F56F41CC8661"/>
    <w:rsid w:val="00F228BB"/>
  </w:style>
  <w:style w:type="paragraph" w:customStyle="1" w:styleId="684811AAA1594A1486C40F34766C5DEE">
    <w:name w:val="684811AAA1594A1486C40F34766C5DEE"/>
    <w:rsid w:val="00F228BB"/>
  </w:style>
  <w:style w:type="paragraph" w:customStyle="1" w:styleId="2BB2E1826E684103AEF31E4843EA7A05">
    <w:name w:val="2BB2E1826E684103AEF31E4843EA7A05"/>
    <w:rsid w:val="00F228BB"/>
  </w:style>
  <w:style w:type="paragraph" w:customStyle="1" w:styleId="EC7BBAC0587B4CD68E62B35F98AE647F">
    <w:name w:val="EC7BBAC0587B4CD68E62B35F98AE647F"/>
    <w:rsid w:val="00F228BB"/>
  </w:style>
  <w:style w:type="paragraph" w:customStyle="1" w:styleId="A43885C33F6C4A5C8E422747EA773A4D">
    <w:name w:val="A43885C33F6C4A5C8E422747EA773A4D"/>
    <w:rsid w:val="00F228BB"/>
  </w:style>
  <w:style w:type="paragraph" w:customStyle="1" w:styleId="374BACB8F99D48068041C97239ECC9C6">
    <w:name w:val="374BACB8F99D48068041C97239ECC9C6"/>
    <w:rsid w:val="00F228BB"/>
  </w:style>
  <w:style w:type="paragraph" w:customStyle="1" w:styleId="BF602077C598452DAFEEFEEC2D0F5568">
    <w:name w:val="BF602077C598452DAFEEFEEC2D0F5568"/>
    <w:rsid w:val="00F228BB"/>
  </w:style>
  <w:style w:type="paragraph" w:customStyle="1" w:styleId="A6424FF07A134245BB5F0483A62355D6">
    <w:name w:val="A6424FF07A134245BB5F0483A62355D6"/>
    <w:rsid w:val="00F228BB"/>
  </w:style>
  <w:style w:type="paragraph" w:customStyle="1" w:styleId="525B89D8545646AC858FECF8A297E860">
    <w:name w:val="525B89D8545646AC858FECF8A297E860"/>
    <w:rsid w:val="00F228BB"/>
  </w:style>
  <w:style w:type="paragraph" w:customStyle="1" w:styleId="17BE5E43F3E6446492F9D9741D926637">
    <w:name w:val="17BE5E43F3E6446492F9D9741D926637"/>
    <w:rsid w:val="00F228BB"/>
  </w:style>
  <w:style w:type="paragraph" w:customStyle="1" w:styleId="E69B5AB2048C489295AC9EC5661E0336">
    <w:name w:val="E69B5AB2048C489295AC9EC5661E0336"/>
    <w:rsid w:val="00F228BB"/>
  </w:style>
  <w:style w:type="paragraph" w:customStyle="1" w:styleId="86AAB00C301644E88C1DE045808B6721">
    <w:name w:val="86AAB00C301644E88C1DE045808B6721"/>
    <w:rsid w:val="00F228BB"/>
  </w:style>
  <w:style w:type="paragraph" w:customStyle="1" w:styleId="EC4EFAC012FE485D8EEE092D2C6CFD43">
    <w:name w:val="EC4EFAC012FE485D8EEE092D2C6CFD43"/>
    <w:rsid w:val="00F228BB"/>
  </w:style>
  <w:style w:type="paragraph" w:customStyle="1" w:styleId="A53B9F2AEF2F4892B9C702FA67B11487">
    <w:name w:val="A53B9F2AEF2F4892B9C702FA67B11487"/>
    <w:rsid w:val="00F228BB"/>
  </w:style>
  <w:style w:type="paragraph" w:customStyle="1" w:styleId="01A45823840E4F68B412307DB4A08EAF">
    <w:name w:val="01A45823840E4F68B412307DB4A08EAF"/>
    <w:rsid w:val="00F228BB"/>
  </w:style>
  <w:style w:type="paragraph" w:customStyle="1" w:styleId="D078F7054E99469F983E25057D4A3AC9">
    <w:name w:val="D078F7054E99469F983E25057D4A3AC9"/>
    <w:rsid w:val="00F228BB"/>
  </w:style>
  <w:style w:type="paragraph" w:customStyle="1" w:styleId="8705A850DA124B35B354C014618586A8">
    <w:name w:val="8705A850DA124B35B354C014618586A8"/>
    <w:rsid w:val="00F228BB"/>
  </w:style>
  <w:style w:type="paragraph" w:customStyle="1" w:styleId="D321C74205134BA3B5FB9651329B0FE3">
    <w:name w:val="D321C74205134BA3B5FB9651329B0FE3"/>
    <w:rsid w:val="00F228BB"/>
  </w:style>
  <w:style w:type="paragraph" w:customStyle="1" w:styleId="8037A04EBD134E5AB50D4E773A21EA38">
    <w:name w:val="8037A04EBD134E5AB50D4E773A21EA38"/>
    <w:rsid w:val="00F228BB"/>
  </w:style>
  <w:style w:type="paragraph" w:customStyle="1" w:styleId="20AE2A437EE24902BC0F280392D2F027">
    <w:name w:val="20AE2A437EE24902BC0F280392D2F027"/>
    <w:rsid w:val="00F228BB"/>
  </w:style>
  <w:style w:type="paragraph" w:customStyle="1" w:styleId="B19ECA11F6334D65A366F7C96D121DF3">
    <w:name w:val="B19ECA11F6334D65A366F7C96D121DF3"/>
    <w:rsid w:val="00F228BB"/>
  </w:style>
  <w:style w:type="paragraph" w:customStyle="1" w:styleId="65EFDF1CC7DD4E41BF47CE28A279E593">
    <w:name w:val="65EFDF1CC7DD4E41BF47CE28A279E593"/>
    <w:rsid w:val="00F228BB"/>
  </w:style>
  <w:style w:type="paragraph" w:customStyle="1" w:styleId="8DC83B68497E43EAAEB04C2E897D4766">
    <w:name w:val="8DC83B68497E43EAAEB04C2E897D4766"/>
    <w:rsid w:val="00F228BB"/>
  </w:style>
  <w:style w:type="paragraph" w:customStyle="1" w:styleId="F380CAAF50964610BD06D10174E65DAD">
    <w:name w:val="F380CAAF50964610BD06D10174E65DAD"/>
    <w:rsid w:val="00F228BB"/>
  </w:style>
  <w:style w:type="paragraph" w:customStyle="1" w:styleId="F50EEF25FF7F4835BF916E73F3EEF9C5">
    <w:name w:val="F50EEF25FF7F4835BF916E73F3EEF9C5"/>
    <w:rsid w:val="00F228BB"/>
  </w:style>
  <w:style w:type="paragraph" w:customStyle="1" w:styleId="D3E145250C974AE7A588F192A8E2A362">
    <w:name w:val="D3E145250C974AE7A588F192A8E2A362"/>
    <w:rsid w:val="006A1E8F"/>
  </w:style>
  <w:style w:type="paragraph" w:customStyle="1" w:styleId="D062B7B3B5954B64A39932BA583F6B6A">
    <w:name w:val="D062B7B3B5954B64A39932BA583F6B6A"/>
    <w:rsid w:val="006A1E8F"/>
  </w:style>
  <w:style w:type="paragraph" w:customStyle="1" w:styleId="7B5078447D4C4709BBE23AE82A20802B">
    <w:name w:val="7B5078447D4C4709BBE23AE82A20802B"/>
    <w:rsid w:val="006A1E8F"/>
  </w:style>
  <w:style w:type="paragraph" w:customStyle="1" w:styleId="CA3F1479CC9E4E0FA7521091BD4D4C4C">
    <w:name w:val="CA3F1479CC9E4E0FA7521091BD4D4C4C"/>
    <w:rsid w:val="006A1E8F"/>
  </w:style>
  <w:style w:type="paragraph" w:customStyle="1" w:styleId="29289C93E8894A049BA5DB064F43889A">
    <w:name w:val="29289C93E8894A049BA5DB064F43889A"/>
    <w:rsid w:val="006A1E8F"/>
  </w:style>
  <w:style w:type="paragraph" w:customStyle="1" w:styleId="A68DCC01382A40A79D1C6BF26FEBF129">
    <w:name w:val="A68DCC01382A40A79D1C6BF26FEBF129"/>
    <w:rsid w:val="006A1E8F"/>
  </w:style>
  <w:style w:type="paragraph" w:customStyle="1" w:styleId="2B0E05B5E3F24FCCB519D7FEFAFB12A7">
    <w:name w:val="2B0E05B5E3F24FCCB519D7FEFAFB12A7"/>
    <w:rsid w:val="006A1E8F"/>
  </w:style>
  <w:style w:type="paragraph" w:customStyle="1" w:styleId="7936C17563F04E07B6BA581E59498894">
    <w:name w:val="7936C17563F04E07B6BA581E59498894"/>
    <w:rsid w:val="006A1E8F"/>
  </w:style>
  <w:style w:type="paragraph" w:customStyle="1" w:styleId="3F3FCB81315249C09628E6A40E91E716">
    <w:name w:val="3F3FCB81315249C09628E6A40E91E716"/>
    <w:rsid w:val="006A1E8F"/>
  </w:style>
  <w:style w:type="paragraph" w:customStyle="1" w:styleId="F8DA7683CEAA4A6184AC5683A06E91B9">
    <w:name w:val="F8DA7683CEAA4A6184AC5683A06E91B9"/>
    <w:rsid w:val="006A1E8F"/>
  </w:style>
  <w:style w:type="paragraph" w:customStyle="1" w:styleId="F4C851D0AC15476EA40D3E2F423CEB2E">
    <w:name w:val="F4C851D0AC15476EA40D3E2F423CEB2E"/>
    <w:rsid w:val="006A1E8F"/>
  </w:style>
  <w:style w:type="paragraph" w:customStyle="1" w:styleId="8675433D4ACD4E98BC0579FABA45044B">
    <w:name w:val="8675433D4ACD4E98BC0579FABA45044B"/>
    <w:rsid w:val="006A1E8F"/>
  </w:style>
  <w:style w:type="paragraph" w:customStyle="1" w:styleId="6845283D07D44FA2A1911180B9DB73D0">
    <w:name w:val="6845283D07D44FA2A1911180B9DB73D0"/>
    <w:rsid w:val="006A1E8F"/>
  </w:style>
  <w:style w:type="paragraph" w:customStyle="1" w:styleId="916C90771135452C85166CE4D2F9E6C2">
    <w:name w:val="916C90771135452C85166CE4D2F9E6C2"/>
    <w:rsid w:val="006A1E8F"/>
  </w:style>
  <w:style w:type="paragraph" w:customStyle="1" w:styleId="1D26E825FCFD49FF937B00DB29392493">
    <w:name w:val="1D26E825FCFD49FF937B00DB29392493"/>
    <w:rsid w:val="006A1E8F"/>
  </w:style>
  <w:style w:type="paragraph" w:customStyle="1" w:styleId="2B0B4779928C46958B7B5B7D1F90A154">
    <w:name w:val="2B0B4779928C46958B7B5B7D1F90A154"/>
    <w:rsid w:val="006A1E8F"/>
  </w:style>
  <w:style w:type="paragraph" w:customStyle="1" w:styleId="BFDC5A87A54A4A648AB65642CB3A6E28">
    <w:name w:val="BFDC5A87A54A4A648AB65642CB3A6E28"/>
    <w:rsid w:val="006A1E8F"/>
  </w:style>
  <w:style w:type="paragraph" w:customStyle="1" w:styleId="023A3623C22F4333BAFEA5F195779C05">
    <w:name w:val="023A3623C22F4333BAFEA5F195779C05"/>
    <w:rsid w:val="006A1E8F"/>
  </w:style>
  <w:style w:type="paragraph" w:customStyle="1" w:styleId="9AEAFA4332F44915A1E81CEB877C69CE">
    <w:name w:val="9AEAFA4332F44915A1E81CEB877C69CE"/>
    <w:rsid w:val="006A1E8F"/>
  </w:style>
  <w:style w:type="paragraph" w:customStyle="1" w:styleId="BF8ED05C9679453FA85C88B0648474C9">
    <w:name w:val="BF8ED05C9679453FA85C88B0648474C9"/>
    <w:rsid w:val="006A1E8F"/>
  </w:style>
  <w:style w:type="paragraph" w:customStyle="1" w:styleId="A76C68265ADF4A5BA256DC466B0BC004">
    <w:name w:val="A76C68265ADF4A5BA256DC466B0BC004"/>
    <w:rsid w:val="006A1E8F"/>
  </w:style>
  <w:style w:type="paragraph" w:customStyle="1" w:styleId="45B3A500AAEC4160BE9FAB39FF3CBBEF">
    <w:name w:val="45B3A500AAEC4160BE9FAB39FF3CBBEF"/>
    <w:rsid w:val="006A1E8F"/>
  </w:style>
  <w:style w:type="paragraph" w:customStyle="1" w:styleId="88C96B20E5234B0089B466BA0D3460AE">
    <w:name w:val="88C96B20E5234B0089B466BA0D3460AE"/>
    <w:rsid w:val="006A1E8F"/>
  </w:style>
  <w:style w:type="paragraph" w:customStyle="1" w:styleId="E9FB1E3E628049F48EB4C521544721A1">
    <w:name w:val="E9FB1E3E628049F48EB4C521544721A1"/>
    <w:rsid w:val="006A1E8F"/>
  </w:style>
  <w:style w:type="paragraph" w:customStyle="1" w:styleId="4E235422ED2843779490A0E6F7B6D622">
    <w:name w:val="4E235422ED2843779490A0E6F7B6D622"/>
    <w:rsid w:val="006A1E8F"/>
  </w:style>
  <w:style w:type="paragraph" w:customStyle="1" w:styleId="97F55984CF9D4293922CF228EDABF270">
    <w:name w:val="97F55984CF9D4293922CF228EDABF270"/>
    <w:rsid w:val="006A1E8F"/>
  </w:style>
  <w:style w:type="paragraph" w:customStyle="1" w:styleId="00FAA01DB7714C6B9347FC1FBB05A4BE">
    <w:name w:val="00FAA01DB7714C6B9347FC1FBB05A4BE"/>
    <w:rsid w:val="006A1E8F"/>
  </w:style>
  <w:style w:type="paragraph" w:customStyle="1" w:styleId="E8FD9C3C8829442DAEB2844E21926556">
    <w:name w:val="E8FD9C3C8829442DAEB2844E21926556"/>
    <w:rsid w:val="006A1E8F"/>
  </w:style>
  <w:style w:type="paragraph" w:customStyle="1" w:styleId="B9EB5C84495C4C1A9B9E6D2295374384">
    <w:name w:val="B9EB5C84495C4C1A9B9E6D2295374384"/>
    <w:rsid w:val="006A1E8F"/>
  </w:style>
  <w:style w:type="paragraph" w:customStyle="1" w:styleId="A6D0B093ACFF4120980408415845B5FA">
    <w:name w:val="A6D0B093ACFF4120980408415845B5FA"/>
    <w:rsid w:val="006A1E8F"/>
  </w:style>
  <w:style w:type="paragraph" w:customStyle="1" w:styleId="6CE3AB2C2CAC4B788D6576D232A4AA74">
    <w:name w:val="6CE3AB2C2CAC4B788D6576D232A4AA74"/>
    <w:rsid w:val="006A1E8F"/>
  </w:style>
  <w:style w:type="paragraph" w:customStyle="1" w:styleId="0390F429254E4E3986A9364C9D464987">
    <w:name w:val="0390F429254E4E3986A9364C9D464987"/>
    <w:rsid w:val="006A1E8F"/>
  </w:style>
  <w:style w:type="paragraph" w:customStyle="1" w:styleId="198DBB1D8ECD498E975B16A28B5B3A62">
    <w:name w:val="198DBB1D8ECD498E975B16A28B5B3A62"/>
    <w:rsid w:val="006A1E8F"/>
  </w:style>
  <w:style w:type="paragraph" w:customStyle="1" w:styleId="63E192F03981474BB49CC9EDA93D8D7F">
    <w:name w:val="63E192F03981474BB49CC9EDA93D8D7F"/>
    <w:rsid w:val="006A1E8F"/>
  </w:style>
  <w:style w:type="paragraph" w:customStyle="1" w:styleId="AA23A969BE134224A6B3023637117F01">
    <w:name w:val="AA23A969BE134224A6B3023637117F01"/>
    <w:rsid w:val="006A1E8F"/>
  </w:style>
  <w:style w:type="paragraph" w:customStyle="1" w:styleId="A10B7FDF24914E51883D2CD77B7EED55">
    <w:name w:val="A10B7FDF24914E51883D2CD77B7EED55"/>
    <w:rsid w:val="006A1E8F"/>
  </w:style>
  <w:style w:type="paragraph" w:customStyle="1" w:styleId="C4FB972DBB0E48218DDAC37B09D00FB0">
    <w:name w:val="C4FB972DBB0E48218DDAC37B09D00FB0"/>
    <w:rsid w:val="006A1E8F"/>
  </w:style>
  <w:style w:type="paragraph" w:customStyle="1" w:styleId="1B3ECE18C5ED413EB42B7154333EA22C">
    <w:name w:val="1B3ECE18C5ED413EB42B7154333EA22C"/>
    <w:rsid w:val="006A1E8F"/>
  </w:style>
  <w:style w:type="paragraph" w:customStyle="1" w:styleId="35DF196DCE3A40BEBF7B5C60846BC555">
    <w:name w:val="35DF196DCE3A40BEBF7B5C60846BC555"/>
    <w:rsid w:val="006A1E8F"/>
  </w:style>
  <w:style w:type="paragraph" w:customStyle="1" w:styleId="C628194FA1604DCABCA4DB1861129B4B">
    <w:name w:val="C628194FA1604DCABCA4DB1861129B4B"/>
    <w:rsid w:val="006A1E8F"/>
  </w:style>
  <w:style w:type="paragraph" w:customStyle="1" w:styleId="15BEF556649C4BBEBC5094EBBBC5B4D1">
    <w:name w:val="15BEF556649C4BBEBC5094EBBBC5B4D1"/>
    <w:rsid w:val="006A1E8F"/>
  </w:style>
  <w:style w:type="paragraph" w:customStyle="1" w:styleId="EFAFC87751BF40C48A821C6BE0873EBF">
    <w:name w:val="EFAFC87751BF40C48A821C6BE0873EBF"/>
    <w:rsid w:val="006A1E8F"/>
  </w:style>
  <w:style w:type="paragraph" w:customStyle="1" w:styleId="2DC970BA9EF64ECCB83F203B7BD5428A">
    <w:name w:val="2DC970BA9EF64ECCB83F203B7BD5428A"/>
    <w:rsid w:val="006A1E8F"/>
  </w:style>
  <w:style w:type="paragraph" w:customStyle="1" w:styleId="B0FDE4295F0643DD979CDE87531D4FA2">
    <w:name w:val="B0FDE4295F0643DD979CDE87531D4FA2"/>
    <w:rsid w:val="006A1E8F"/>
  </w:style>
  <w:style w:type="paragraph" w:customStyle="1" w:styleId="86EF148BBF914141BF0D8C7DA19E9155">
    <w:name w:val="86EF148BBF914141BF0D8C7DA19E9155"/>
    <w:rsid w:val="006A1E8F"/>
  </w:style>
  <w:style w:type="paragraph" w:customStyle="1" w:styleId="C46FCA5920B84DBC9BDCB55051B09E41">
    <w:name w:val="C46FCA5920B84DBC9BDCB55051B09E41"/>
    <w:rsid w:val="006A1E8F"/>
  </w:style>
  <w:style w:type="paragraph" w:customStyle="1" w:styleId="9CCF0AE0BDCB442C8268AB5B1AE74084">
    <w:name w:val="9CCF0AE0BDCB442C8268AB5B1AE74084"/>
    <w:rsid w:val="006A1E8F"/>
  </w:style>
  <w:style w:type="paragraph" w:customStyle="1" w:styleId="AEE5D3271B934E8CAE2B6534CF265A5D">
    <w:name w:val="AEE5D3271B934E8CAE2B6534CF265A5D"/>
    <w:rsid w:val="006A1E8F"/>
  </w:style>
  <w:style w:type="paragraph" w:customStyle="1" w:styleId="C88EF130981146A9BA87BBC88B2D0B5D">
    <w:name w:val="C88EF130981146A9BA87BBC88B2D0B5D"/>
    <w:rsid w:val="006A1E8F"/>
  </w:style>
  <w:style w:type="paragraph" w:customStyle="1" w:styleId="CB61A5626A4B420B9C0AC2EE0531C43D">
    <w:name w:val="CB61A5626A4B420B9C0AC2EE0531C43D"/>
    <w:rsid w:val="006A1E8F"/>
  </w:style>
  <w:style w:type="paragraph" w:customStyle="1" w:styleId="C0D2660FCCA3473C80698CA922BA317B">
    <w:name w:val="C0D2660FCCA3473C80698CA922BA317B"/>
    <w:rsid w:val="006A1E8F"/>
  </w:style>
  <w:style w:type="paragraph" w:customStyle="1" w:styleId="36956CEF86C24F08BF99328F6A4C56D6">
    <w:name w:val="36956CEF86C24F08BF99328F6A4C56D6"/>
    <w:rsid w:val="006A1E8F"/>
  </w:style>
  <w:style w:type="paragraph" w:customStyle="1" w:styleId="AB1FA9E586AD48EE9296DB6783ACD871">
    <w:name w:val="AB1FA9E586AD48EE9296DB6783ACD871"/>
    <w:rsid w:val="006A1E8F"/>
  </w:style>
  <w:style w:type="paragraph" w:customStyle="1" w:styleId="9693DE73D9E746F994C8FE72BC2D1017">
    <w:name w:val="9693DE73D9E746F994C8FE72BC2D1017"/>
    <w:rsid w:val="006A1E8F"/>
  </w:style>
  <w:style w:type="paragraph" w:customStyle="1" w:styleId="2CE94FC73B7841A9ABADCE1ECE833CDA">
    <w:name w:val="2CE94FC73B7841A9ABADCE1ECE833CDA"/>
    <w:rsid w:val="006A1E8F"/>
  </w:style>
  <w:style w:type="paragraph" w:customStyle="1" w:styleId="AC9E2B3873CF4132B745B982E45E5710">
    <w:name w:val="AC9E2B3873CF4132B745B982E45E5710"/>
    <w:rsid w:val="006A1E8F"/>
  </w:style>
  <w:style w:type="paragraph" w:customStyle="1" w:styleId="04B413E599834336AA5E1D680BE7746B">
    <w:name w:val="04B413E599834336AA5E1D680BE7746B"/>
    <w:rsid w:val="006A1E8F"/>
  </w:style>
  <w:style w:type="paragraph" w:customStyle="1" w:styleId="5B6F0ABA4275497282150971D7ABD543">
    <w:name w:val="5B6F0ABA4275497282150971D7ABD543"/>
    <w:rsid w:val="006A1E8F"/>
  </w:style>
  <w:style w:type="paragraph" w:customStyle="1" w:styleId="5A1F0F338A2A4060BF3A6ADA95229BEC">
    <w:name w:val="5A1F0F338A2A4060BF3A6ADA95229BEC"/>
    <w:rsid w:val="006A1E8F"/>
  </w:style>
  <w:style w:type="paragraph" w:customStyle="1" w:styleId="6B668E6BFF294EECA9055C5C65810AD3">
    <w:name w:val="6B668E6BFF294EECA9055C5C65810AD3"/>
    <w:rsid w:val="006A1E8F"/>
  </w:style>
  <w:style w:type="paragraph" w:customStyle="1" w:styleId="C36F2B4ECA4E4C71942783A7208F51DE">
    <w:name w:val="C36F2B4ECA4E4C71942783A7208F51DE"/>
    <w:rsid w:val="006A1E8F"/>
  </w:style>
  <w:style w:type="paragraph" w:customStyle="1" w:styleId="2B040A901548437BBACD23AAF79EBB71">
    <w:name w:val="2B040A901548437BBACD23AAF79EBB71"/>
    <w:rsid w:val="006A1E8F"/>
  </w:style>
  <w:style w:type="paragraph" w:customStyle="1" w:styleId="0F598C8DB4A74250A8D5C3004285ACF8">
    <w:name w:val="0F598C8DB4A74250A8D5C3004285ACF8"/>
    <w:rsid w:val="006A1E8F"/>
  </w:style>
  <w:style w:type="paragraph" w:customStyle="1" w:styleId="EC1639221E1747BB99474C196ED8FECD">
    <w:name w:val="EC1639221E1747BB99474C196ED8FECD"/>
    <w:rsid w:val="006A1E8F"/>
  </w:style>
  <w:style w:type="paragraph" w:customStyle="1" w:styleId="ED4F25BFA76041D9BBA9F182CD03250F">
    <w:name w:val="ED4F25BFA76041D9BBA9F182CD03250F"/>
    <w:rsid w:val="006A1E8F"/>
  </w:style>
  <w:style w:type="paragraph" w:customStyle="1" w:styleId="DCF937E4CB514E26B558231C5BBA41C4">
    <w:name w:val="DCF937E4CB514E26B558231C5BBA41C4"/>
    <w:rsid w:val="006A1E8F"/>
  </w:style>
  <w:style w:type="paragraph" w:customStyle="1" w:styleId="5DC89BA36BFF4B1F92FFBB83170B8DE6">
    <w:name w:val="5DC89BA36BFF4B1F92FFBB83170B8DE6"/>
    <w:rsid w:val="006A1E8F"/>
  </w:style>
  <w:style w:type="paragraph" w:customStyle="1" w:styleId="951CB5C4C1C445EFA903B5BB5F4832AF">
    <w:name w:val="951CB5C4C1C445EFA903B5BB5F4832AF"/>
    <w:rsid w:val="006A1E8F"/>
  </w:style>
  <w:style w:type="paragraph" w:customStyle="1" w:styleId="B7DD6882F9364597B8B2B2F907AD0611">
    <w:name w:val="B7DD6882F9364597B8B2B2F907AD0611"/>
    <w:rsid w:val="006A1E8F"/>
  </w:style>
  <w:style w:type="paragraph" w:customStyle="1" w:styleId="15EB26FEBDD74794B3B80B987BD3D775">
    <w:name w:val="15EB26FEBDD74794B3B80B987BD3D775"/>
    <w:rsid w:val="006A1E8F"/>
  </w:style>
  <w:style w:type="paragraph" w:customStyle="1" w:styleId="9B002D93839F4C498F72432DC4B99484">
    <w:name w:val="9B002D93839F4C498F72432DC4B99484"/>
    <w:rsid w:val="006A1E8F"/>
  </w:style>
  <w:style w:type="paragraph" w:customStyle="1" w:styleId="B6893786060A4B63A706FBCFDF8F13E6">
    <w:name w:val="B6893786060A4B63A706FBCFDF8F13E6"/>
    <w:rsid w:val="006A1E8F"/>
  </w:style>
  <w:style w:type="paragraph" w:customStyle="1" w:styleId="41FB77DD3DA8403A9C4F969B95648821">
    <w:name w:val="41FB77DD3DA8403A9C4F969B95648821"/>
    <w:rsid w:val="006A1E8F"/>
  </w:style>
  <w:style w:type="paragraph" w:customStyle="1" w:styleId="DDF3E807847C42A6A393AAEFD69E0BA8">
    <w:name w:val="DDF3E807847C42A6A393AAEFD69E0BA8"/>
    <w:rsid w:val="006A1E8F"/>
  </w:style>
  <w:style w:type="paragraph" w:customStyle="1" w:styleId="214497D0F3FE4B95B9FBA6B1379CB3A8">
    <w:name w:val="214497D0F3FE4B95B9FBA6B1379CB3A8"/>
    <w:rsid w:val="006A1E8F"/>
  </w:style>
  <w:style w:type="paragraph" w:customStyle="1" w:styleId="8C60F6D7B2FC4B389D42502166DD45E4">
    <w:name w:val="8C60F6D7B2FC4B389D42502166DD45E4"/>
    <w:rsid w:val="006A1E8F"/>
  </w:style>
  <w:style w:type="paragraph" w:customStyle="1" w:styleId="B791CFF8E4D149B0B34909FE1636CD9B">
    <w:name w:val="B791CFF8E4D149B0B34909FE1636CD9B"/>
    <w:rsid w:val="006A1E8F"/>
  </w:style>
  <w:style w:type="paragraph" w:customStyle="1" w:styleId="3CF60118EE824505ADCF3FAF6B3249FB">
    <w:name w:val="3CF60118EE824505ADCF3FAF6B3249FB"/>
    <w:rsid w:val="006A1E8F"/>
  </w:style>
  <w:style w:type="paragraph" w:customStyle="1" w:styleId="E0031DC9E34547568601EE3418711BFF">
    <w:name w:val="E0031DC9E34547568601EE3418711BFF"/>
    <w:rsid w:val="006A1E8F"/>
  </w:style>
  <w:style w:type="paragraph" w:customStyle="1" w:styleId="A85B01383EA94CAC8B84BCFDF51E8FAF">
    <w:name w:val="A85B01383EA94CAC8B84BCFDF51E8FAF"/>
    <w:rsid w:val="006A1E8F"/>
  </w:style>
  <w:style w:type="paragraph" w:customStyle="1" w:styleId="958D7C0C0D0C4771911AE55D1EC8B142">
    <w:name w:val="958D7C0C0D0C4771911AE55D1EC8B142"/>
    <w:rsid w:val="006A1E8F"/>
  </w:style>
  <w:style w:type="paragraph" w:customStyle="1" w:styleId="965B5093042549EEAE3F5EF69AD1B571">
    <w:name w:val="965B5093042549EEAE3F5EF69AD1B571"/>
    <w:rsid w:val="006A1E8F"/>
  </w:style>
  <w:style w:type="paragraph" w:customStyle="1" w:styleId="1229090BAAD840AF82EB17E5198CDB49">
    <w:name w:val="1229090BAAD840AF82EB17E5198CDB49"/>
    <w:rsid w:val="006A1E8F"/>
  </w:style>
  <w:style w:type="paragraph" w:customStyle="1" w:styleId="798F48C21FF54C218175C28B86B59FBD">
    <w:name w:val="798F48C21FF54C218175C28B86B59FBD"/>
    <w:rsid w:val="006A1E8F"/>
  </w:style>
  <w:style w:type="paragraph" w:customStyle="1" w:styleId="2F262800F0D54A109553289F9C272739">
    <w:name w:val="2F262800F0D54A109553289F9C272739"/>
    <w:rsid w:val="006A1E8F"/>
  </w:style>
  <w:style w:type="paragraph" w:customStyle="1" w:styleId="416B80B7AFAA480BB5E6C73AEFF42AF1">
    <w:name w:val="416B80B7AFAA480BB5E6C73AEFF42AF1"/>
    <w:rsid w:val="006A1E8F"/>
  </w:style>
  <w:style w:type="paragraph" w:customStyle="1" w:styleId="E0439C8E86D840D787FECED3F59234A6">
    <w:name w:val="E0439C8E86D840D787FECED3F59234A6"/>
    <w:rsid w:val="006A1E8F"/>
  </w:style>
  <w:style w:type="paragraph" w:customStyle="1" w:styleId="CC7BB131BB014F5C8221D25A2DA8E7EF">
    <w:name w:val="CC7BB131BB014F5C8221D25A2DA8E7EF"/>
    <w:rsid w:val="006A1E8F"/>
  </w:style>
  <w:style w:type="paragraph" w:customStyle="1" w:styleId="193EE79C0EA446F28E4A009D01E58E38">
    <w:name w:val="193EE79C0EA446F28E4A009D01E58E38"/>
    <w:rsid w:val="006A1E8F"/>
  </w:style>
  <w:style w:type="paragraph" w:customStyle="1" w:styleId="E7BE0C65CA8349C09BCEC885F0714710">
    <w:name w:val="E7BE0C65CA8349C09BCEC885F0714710"/>
    <w:rsid w:val="006A1E8F"/>
  </w:style>
  <w:style w:type="paragraph" w:customStyle="1" w:styleId="5E2D81E8B4F84255AEB8D5939209C9CA">
    <w:name w:val="5E2D81E8B4F84255AEB8D5939209C9CA"/>
    <w:rsid w:val="006A1E8F"/>
  </w:style>
  <w:style w:type="paragraph" w:customStyle="1" w:styleId="5FB005E960BE47758C91F1332A2E71D9">
    <w:name w:val="5FB005E960BE47758C91F1332A2E71D9"/>
    <w:rsid w:val="006A1E8F"/>
  </w:style>
  <w:style w:type="paragraph" w:customStyle="1" w:styleId="1BBB3364E1C04E668B15FD8F55F7ECC0">
    <w:name w:val="1BBB3364E1C04E668B15FD8F55F7ECC0"/>
    <w:rsid w:val="006A1E8F"/>
  </w:style>
  <w:style w:type="paragraph" w:customStyle="1" w:styleId="22E5453E74BD40C6AD734A3A3DD91802">
    <w:name w:val="22E5453E74BD40C6AD734A3A3DD91802"/>
    <w:rsid w:val="006A1E8F"/>
  </w:style>
  <w:style w:type="paragraph" w:customStyle="1" w:styleId="35A8A0C713034A8AB51056C24477E17B">
    <w:name w:val="35A8A0C713034A8AB51056C24477E17B"/>
    <w:rsid w:val="00C83F07"/>
  </w:style>
  <w:style w:type="paragraph" w:customStyle="1" w:styleId="71EEF4B6464349CC8DE5759AC1E94634">
    <w:name w:val="71EEF4B6464349CC8DE5759AC1E94634"/>
    <w:rsid w:val="00C83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81711-DC15-41EC-A819-25DE40959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62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Aziztitu Murugan</dc:creator>
  <cp:keywords/>
  <cp:lastModifiedBy>Aziztitu Murugan</cp:lastModifiedBy>
  <cp:revision>68</cp:revision>
  <cp:lastPrinted>2019-01-02T18:16:00Z</cp:lastPrinted>
  <dcterms:created xsi:type="dcterms:W3CDTF">2018-10-06T17:45:00Z</dcterms:created>
  <dcterms:modified xsi:type="dcterms:W3CDTF">2019-01-02T18:17:00Z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